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6C358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9F5BCC" w:rsidRPr="006C358E" w:rsidRDefault="00E14171" w:rsidP="009F5BCC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6C4AF9">
              <w:rPr>
                <w:lang w:val="en-GB"/>
              </w:rPr>
              <w:t xml:space="preserve">nternet of </w:t>
            </w:r>
            <w:r>
              <w:rPr>
                <w:lang w:val="en-GB"/>
              </w:rPr>
              <w:t>T</w:t>
            </w:r>
            <w:r w:rsidR="006C4AF9">
              <w:rPr>
                <w:lang w:val="en-GB"/>
              </w:rPr>
              <w:t>hings</w:t>
            </w:r>
            <w:r>
              <w:rPr>
                <w:lang w:val="en-GB"/>
              </w:rPr>
              <w:t xml:space="preserve"> – Project</w:t>
            </w:r>
            <w:r w:rsidR="00E31379">
              <w:rPr>
                <w:lang w:val="en-GB"/>
              </w:rPr>
              <w:t xml:space="preserve"> Report</w:t>
            </w:r>
          </w:p>
          <w:p w:rsidR="009F5BCC" w:rsidRPr="006C358E" w:rsidRDefault="00E006F4" w:rsidP="009F5BCC">
            <w:pPr>
              <w:pStyle w:val="Subtitle"/>
              <w:rPr>
                <w:lang w:val="en-GB"/>
              </w:rPr>
            </w:pPr>
            <w:r>
              <w:rPr>
                <w:lang w:val="en-GB"/>
              </w:rPr>
              <w:t xml:space="preserve">Creating a </w:t>
            </w:r>
            <w:r w:rsidR="006C4AF9">
              <w:rPr>
                <w:lang w:val="en-GB"/>
              </w:rPr>
              <w:t xml:space="preserve">Cat Tracker </w:t>
            </w:r>
            <w:r>
              <w:rPr>
                <w:lang w:val="en-GB"/>
              </w:rPr>
              <w:t>Using the</w:t>
            </w:r>
            <w:r w:rsidR="006C4AF9">
              <w:rPr>
                <w:lang w:val="en-GB"/>
              </w:rPr>
              <w:t xml:space="preserve"> </w:t>
            </w:r>
            <w:r w:rsidRPr="007E5B9F">
              <w:rPr>
                <w:i/>
                <w:lang w:val="en-GB"/>
              </w:rPr>
              <w:t>TinyDuino</w:t>
            </w:r>
            <w:r w:rsidRPr="00E006F4">
              <w:rPr>
                <w:lang w:val="en-GB"/>
              </w:rPr>
              <w:t xml:space="preserve"> Platform</w:t>
            </w:r>
          </w:p>
          <w:p w:rsidR="009F5BCC" w:rsidRPr="006C358E" w:rsidRDefault="009F5BCC" w:rsidP="009F5BCC">
            <w:pPr>
              <w:rPr>
                <w:lang w:val="en-GB"/>
              </w:rPr>
            </w:pPr>
          </w:p>
          <w:p w:rsidR="009F5BCC" w:rsidRPr="006C358E" w:rsidRDefault="006C4AF9" w:rsidP="009F5B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Thomas Reto Strub</w:t>
            </w:r>
            <w:r w:rsidR="007E5B9F">
              <w:rPr>
                <w:b/>
                <w:lang w:val="en-GB"/>
              </w:rPr>
              <w:t xml:space="preserve"> (strut1)</w:t>
            </w:r>
          </w:p>
          <w:p w:rsidR="009F5BCC" w:rsidRPr="006C358E" w:rsidRDefault="00FA246F" w:rsidP="009F5B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30 June 2017</w:t>
            </w:r>
          </w:p>
        </w:tc>
      </w:tr>
      <w:tr w:rsidR="009F5BCC" w:rsidRPr="006C358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D77EF2" w:rsidRPr="006C358E" w:rsidRDefault="00556124" w:rsidP="00D77EF2">
            <w:pPr>
              <w:pStyle w:val="Footer"/>
              <w:rPr>
                <w:b/>
                <w:color w:val="697D91"/>
                <w:sz w:val="19"/>
                <w:szCs w:val="19"/>
                <w:lang w:val="en-GB"/>
              </w:rPr>
            </w:pPr>
            <w:r w:rsidRPr="006C358E">
              <w:rPr>
                <w:b/>
                <w:color w:val="697D91"/>
                <w:sz w:val="19"/>
                <w:szCs w:val="19"/>
                <w:lang w:val="en-GB"/>
              </w:rPr>
              <w:t>Bern University of Applied Sciences</w:t>
            </w:r>
          </w:p>
          <w:p w:rsidR="00A02D37" w:rsidRPr="006C358E" w:rsidRDefault="00496015" w:rsidP="00A02D37">
            <w:pPr>
              <w:pStyle w:val="RefFusszeile"/>
              <w:rPr>
                <w:color w:val="697D91"/>
                <w:szCs w:val="19"/>
                <w:lang w:val="en-GB"/>
              </w:rPr>
            </w:pPr>
            <w:r>
              <w:rPr>
                <w:color w:val="697D91"/>
                <w:szCs w:val="19"/>
                <w:lang w:val="en-GB"/>
              </w:rPr>
              <w:t>Engineering and Information Technology</w:t>
            </w:r>
          </w:p>
          <w:p w:rsidR="009F5BCC" w:rsidRPr="006C358E" w:rsidRDefault="00496015" w:rsidP="0065257C">
            <w:pPr>
              <w:pStyle w:val="Footer"/>
              <w:rPr>
                <w:lang w:val="en-GB"/>
              </w:rPr>
            </w:pPr>
            <w:r>
              <w:rPr>
                <w:color w:val="697D91"/>
                <w:sz w:val="19"/>
                <w:szCs w:val="19"/>
                <w:lang w:val="en-GB"/>
              </w:rPr>
              <w:t>Master of Science in Engineering</w:t>
            </w:r>
          </w:p>
        </w:tc>
      </w:tr>
    </w:tbl>
    <w:p w:rsidR="00F825B4" w:rsidRPr="006C358E" w:rsidRDefault="00F825B4" w:rsidP="004F7B96">
      <w:pPr>
        <w:pStyle w:val="Inhaltsverzeichnis"/>
        <w:spacing w:line="100" w:lineRule="atLeast"/>
        <w:rPr>
          <w:sz w:val="10"/>
          <w:szCs w:val="10"/>
          <w:lang w:val="en-GB"/>
        </w:rPr>
        <w:sectPr w:rsidR="00F825B4" w:rsidRPr="006C358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DF7CEE" w:rsidRDefault="00DF7CEE" w:rsidP="00DF7CEE"/>
    <w:p w:rsidR="00DF7CEE" w:rsidRDefault="00DF7CEE" w:rsidP="00DF7CEE"/>
    <w:p w:rsidR="00DF7CEE" w:rsidRDefault="00DF7CEE" w:rsidP="00DF7CEE"/>
    <w:p w:rsidR="00DF7CEE" w:rsidRDefault="00DF7CEE" w:rsidP="00DF7CEE"/>
    <w:p w:rsidR="00DF7CEE" w:rsidRPr="00DF7CEE" w:rsidRDefault="00DF7CEE" w:rsidP="00DF7CEE"/>
    <w:p w:rsidR="008D61F6" w:rsidRPr="006C358E" w:rsidRDefault="00DC6BCA" w:rsidP="004F7B96">
      <w:pPr>
        <w:pStyle w:val="Inhaltsverzeichnis"/>
        <w:spacing w:line="100" w:lineRule="atLeast"/>
        <w:rPr>
          <w:lang w:val="en-GB"/>
        </w:rPr>
      </w:pPr>
      <w:r w:rsidRPr="006C358E">
        <w:rPr>
          <w:lang w:val="en-GB"/>
        </w:rPr>
        <w:t>Contents</w:t>
      </w:r>
    </w:p>
    <w:p w:rsidR="004F7B96" w:rsidRPr="006C358E" w:rsidRDefault="004F7B96">
      <w:pPr>
        <w:rPr>
          <w:lang w:val="en-GB"/>
        </w:rPr>
      </w:pPr>
    </w:p>
    <w:p w:rsidR="001E5F3E" w:rsidRDefault="004E6F4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"1-1" \h \z \t "Heading 2,2,Heading 3,3" </w:instrText>
      </w:r>
      <w:r>
        <w:rPr>
          <w:lang w:val="en-GB"/>
        </w:rPr>
        <w:fldChar w:fldCharType="separate"/>
      </w:r>
      <w:hyperlink w:anchor="_Toc486319617" w:history="1">
        <w:r w:rsidR="001E5F3E" w:rsidRPr="00212B36">
          <w:rPr>
            <w:rStyle w:val="Hyperlink"/>
            <w:noProof/>
            <w:lang w:val="en-GB"/>
          </w:rPr>
          <w:t>1</w:t>
        </w:r>
        <w:r w:rsidR="001E5F3E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E5F3E" w:rsidRPr="00212B36">
          <w:rPr>
            <w:rStyle w:val="Hyperlink"/>
            <w:noProof/>
            <w:lang w:val="en-GB"/>
          </w:rPr>
          <w:t>Project Goals</w:t>
        </w:r>
        <w:r w:rsidR="001E5F3E">
          <w:rPr>
            <w:noProof/>
            <w:webHidden/>
          </w:rPr>
          <w:tab/>
        </w:r>
        <w:r w:rsidR="001E5F3E">
          <w:rPr>
            <w:noProof/>
            <w:webHidden/>
          </w:rPr>
          <w:fldChar w:fldCharType="begin"/>
        </w:r>
        <w:r w:rsidR="001E5F3E">
          <w:rPr>
            <w:noProof/>
            <w:webHidden/>
          </w:rPr>
          <w:instrText xml:space="preserve"> PAGEREF _Toc486319617 \h </w:instrText>
        </w:r>
        <w:r w:rsidR="001E5F3E">
          <w:rPr>
            <w:noProof/>
            <w:webHidden/>
          </w:rPr>
        </w:r>
        <w:r w:rsidR="001E5F3E"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2</w:t>
        </w:r>
        <w:r w:rsidR="001E5F3E">
          <w:rPr>
            <w:noProof/>
            <w:webHidden/>
          </w:rPr>
          <w:fldChar w:fldCharType="end"/>
        </w:r>
      </w:hyperlink>
    </w:p>
    <w:p w:rsidR="001E5F3E" w:rsidRDefault="001E5F3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319618" w:history="1">
        <w:r w:rsidRPr="00212B36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12B36">
          <w:rPr>
            <w:rStyle w:val="Hyperlink"/>
            <w:noProof/>
            <w:lang w:val="en-GB"/>
          </w:rPr>
          <w:t>Implementation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F3E" w:rsidRDefault="001E5F3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319619" w:history="1">
        <w:r w:rsidRPr="00212B36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12B36">
          <w:rPr>
            <w:rStyle w:val="Hyperlink"/>
            <w:noProof/>
            <w:lang w:val="en-GB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F3E" w:rsidRDefault="001E5F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319620" w:history="1">
        <w:r w:rsidRPr="00212B36">
          <w:rPr>
            <w:rStyle w:val="Hyperlink"/>
            <w:noProof/>
            <w:lang w:val="en-GB"/>
          </w:rPr>
          <w:t>3.1 GPS Logger &amp; SD Card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F3E" w:rsidRDefault="001E5F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319621" w:history="1">
        <w:r w:rsidRPr="00212B36">
          <w:rPr>
            <w:rStyle w:val="Hyperlink"/>
            <w:noProof/>
            <w:lang w:val="en-GB"/>
          </w:rPr>
          <w:t>3.2 WiFi Connectivity &amp; MQTT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F3E" w:rsidRDefault="001E5F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319622" w:history="1">
        <w:r w:rsidRPr="00212B36">
          <w:rPr>
            <w:rStyle w:val="Hyperlink"/>
            <w:noProof/>
            <w:lang w:val="en-GB"/>
          </w:rPr>
          <w:t>3.3 GPS Record Visualiser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F3E" w:rsidRDefault="001E5F3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6319623" w:history="1">
        <w:r w:rsidRPr="00212B36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12B36">
          <w:rPr>
            <w:rStyle w:val="Hyperlink"/>
            <w:noProof/>
            <w:lang w:val="en-GB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6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7CEE" w:rsidRDefault="004E6F4F" w:rsidP="004F7E70">
      <w:pPr>
        <w:rPr>
          <w:lang w:val="en-GB"/>
        </w:rPr>
      </w:pPr>
      <w:r>
        <w:rPr>
          <w:lang w:val="en-GB"/>
        </w:rPr>
        <w:fldChar w:fldCharType="end"/>
      </w:r>
    </w:p>
    <w:p w:rsidR="00DF7CEE" w:rsidRDefault="00DF7CEE" w:rsidP="004F7E70">
      <w:pPr>
        <w:rPr>
          <w:lang w:val="en-GB"/>
        </w:rPr>
      </w:pPr>
    </w:p>
    <w:p w:rsidR="00DF7CEE" w:rsidRDefault="00DF7CEE" w:rsidP="004F7E70">
      <w:pPr>
        <w:rPr>
          <w:lang w:val="en-GB"/>
        </w:rPr>
      </w:pPr>
    </w:p>
    <w:p w:rsidR="00DF7CEE" w:rsidRDefault="00DF7CEE" w:rsidP="004F7E70">
      <w:pPr>
        <w:rPr>
          <w:lang w:val="en-GB"/>
        </w:rPr>
      </w:pPr>
    </w:p>
    <w:p w:rsidR="00DF7CEE" w:rsidRDefault="00DF7CEE" w:rsidP="004F7E70">
      <w:pPr>
        <w:rPr>
          <w:lang w:val="en-GB"/>
        </w:rPr>
      </w:pPr>
    </w:p>
    <w:p w:rsidR="006312CC" w:rsidRDefault="00267B7C" w:rsidP="00D34A9B">
      <w:pPr>
        <w:pStyle w:val="Heading1"/>
        <w:rPr>
          <w:lang w:val="en-GB"/>
        </w:rPr>
      </w:pPr>
      <w:bookmarkStart w:id="0" w:name="_Toc486319617"/>
      <w:r>
        <w:rPr>
          <w:lang w:val="en-GB"/>
        </w:rPr>
        <w:t xml:space="preserve">Project </w:t>
      </w:r>
      <w:r w:rsidR="00DF7CEE">
        <w:rPr>
          <w:lang w:val="en-GB"/>
        </w:rPr>
        <w:t>Goals</w:t>
      </w:r>
      <w:bookmarkEnd w:id="0"/>
    </w:p>
    <w:p w:rsidR="00B04609" w:rsidRDefault="00FC0A23" w:rsidP="00D21EDD">
      <w:pPr>
        <w:spacing w:before="60" w:after="60"/>
        <w:rPr>
          <w:lang w:val="en-GB"/>
        </w:rPr>
      </w:pPr>
      <w:r>
        <w:rPr>
          <w:lang w:val="en-GB"/>
        </w:rPr>
        <w:t xml:space="preserve">The </w:t>
      </w:r>
      <w:r w:rsidR="0075144D">
        <w:rPr>
          <w:lang w:val="en-GB"/>
        </w:rPr>
        <w:t xml:space="preserve">basic </w:t>
      </w:r>
      <w:r w:rsidR="00B04609">
        <w:rPr>
          <w:lang w:val="en-GB"/>
        </w:rPr>
        <w:t xml:space="preserve">idea </w:t>
      </w:r>
      <w:r>
        <w:rPr>
          <w:lang w:val="en-GB"/>
        </w:rPr>
        <w:t>of my pr</w:t>
      </w:r>
      <w:bookmarkStart w:id="1" w:name="_GoBack"/>
      <w:bookmarkEnd w:id="1"/>
      <w:r>
        <w:rPr>
          <w:lang w:val="en-GB"/>
        </w:rPr>
        <w:t xml:space="preserve">oject </w:t>
      </w:r>
      <w:r w:rsidR="0075144D">
        <w:rPr>
          <w:lang w:val="en-GB"/>
        </w:rPr>
        <w:t xml:space="preserve">was </w:t>
      </w:r>
      <w:r>
        <w:rPr>
          <w:lang w:val="en-GB"/>
        </w:rPr>
        <w:t xml:space="preserve">to create GPS tracker to track </w:t>
      </w:r>
      <w:r w:rsidR="005A13D9">
        <w:rPr>
          <w:lang w:val="en-GB"/>
        </w:rPr>
        <w:t xml:space="preserve">where </w:t>
      </w:r>
      <w:r>
        <w:rPr>
          <w:lang w:val="en-GB"/>
        </w:rPr>
        <w:t xml:space="preserve">my cat </w:t>
      </w:r>
      <w:r w:rsidR="005A4F75">
        <w:rPr>
          <w:lang w:val="en-GB"/>
        </w:rPr>
        <w:t>wanders every day.</w:t>
      </w:r>
    </w:p>
    <w:p w:rsidR="004134FC" w:rsidRDefault="00EC4DC7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I </w:t>
      </w:r>
      <w:r w:rsidR="00D146BF">
        <w:rPr>
          <w:lang w:val="en-GB"/>
        </w:rPr>
        <w:t>cho</w:t>
      </w:r>
      <w:r w:rsidR="007E5B9F">
        <w:rPr>
          <w:lang w:val="en-GB"/>
        </w:rPr>
        <w:t xml:space="preserve">se the </w:t>
      </w:r>
      <w:r w:rsidR="007E5B9F" w:rsidRPr="007E5B9F">
        <w:rPr>
          <w:i/>
          <w:lang w:val="en-GB"/>
        </w:rPr>
        <w:t>TinyDuino</w:t>
      </w:r>
      <w:r w:rsidR="007E5B9F">
        <w:rPr>
          <w:lang w:val="en-GB"/>
        </w:rPr>
        <w:t xml:space="preserve"> platform</w:t>
      </w:r>
      <w:r w:rsidR="00626D9B">
        <w:rPr>
          <w:lang w:val="en-GB"/>
        </w:rPr>
        <w:t>, mainly</w:t>
      </w:r>
      <w:r w:rsidR="00E24AA8">
        <w:rPr>
          <w:lang w:val="en-GB"/>
        </w:rPr>
        <w:t xml:space="preserve"> for its size and weight. In order to attach the tracker to a small to medium sized cat</w:t>
      </w:r>
      <w:r w:rsidR="00626D9B">
        <w:rPr>
          <w:lang w:val="en-GB"/>
        </w:rPr>
        <w:t xml:space="preserve">, the device has to </w:t>
      </w:r>
      <w:r w:rsidR="008B5680">
        <w:rPr>
          <w:lang w:val="en-GB"/>
        </w:rPr>
        <w:t>match the</w:t>
      </w:r>
      <w:r w:rsidR="00626D9B">
        <w:rPr>
          <w:lang w:val="en-GB"/>
        </w:rPr>
        <w:t xml:space="preserve"> strict restrictions</w:t>
      </w:r>
      <w:r w:rsidR="008B5680">
        <w:rPr>
          <w:lang w:val="en-GB"/>
        </w:rPr>
        <w:t xml:space="preserve"> imposed</w:t>
      </w:r>
      <w:r w:rsidR="00626D9B">
        <w:rPr>
          <w:lang w:val="en-GB"/>
        </w:rPr>
        <w:t>.</w:t>
      </w:r>
    </w:p>
    <w:p w:rsidR="006A3718" w:rsidRDefault="006A3718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Because the </w:t>
      </w:r>
      <w:r w:rsidRPr="006A3718">
        <w:rPr>
          <w:i/>
          <w:lang w:val="en-GB"/>
        </w:rPr>
        <w:t>TinyDuino</w:t>
      </w:r>
      <w:r>
        <w:rPr>
          <w:lang w:val="en-GB"/>
        </w:rPr>
        <w:t xml:space="preserve"> platform only supports low-level radio, Bluetooth and WiFi boards, I decided to use the WiFi board.</w:t>
      </w:r>
      <w:r w:rsidR="00193DC1">
        <w:rPr>
          <w:lang w:val="en-GB"/>
        </w:rPr>
        <w:t xml:space="preserve"> Neither do I want to deal with radio technology nor </w:t>
      </w:r>
      <w:r w:rsidR="009E618F">
        <w:rPr>
          <w:lang w:val="en-GB"/>
        </w:rPr>
        <w:t xml:space="preserve">do I want the system to be </w:t>
      </w:r>
      <w:r w:rsidR="00193DC1">
        <w:rPr>
          <w:lang w:val="en-GB"/>
        </w:rPr>
        <w:t xml:space="preserve">limited </w:t>
      </w:r>
      <w:r w:rsidR="009E618F">
        <w:rPr>
          <w:lang w:val="en-GB"/>
        </w:rPr>
        <w:t xml:space="preserve">to the </w:t>
      </w:r>
      <w:r w:rsidR="00193DC1">
        <w:rPr>
          <w:lang w:val="en-GB"/>
        </w:rPr>
        <w:t>Bluetooth</w:t>
      </w:r>
      <w:r w:rsidR="009E618F">
        <w:rPr>
          <w:lang w:val="en-GB"/>
        </w:rPr>
        <w:t xml:space="preserve"> range.</w:t>
      </w:r>
    </w:p>
    <w:p w:rsidR="008B5680" w:rsidRDefault="00563FC5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I </w:t>
      </w:r>
      <w:r w:rsidR="007405C5">
        <w:rPr>
          <w:lang w:val="en-GB"/>
        </w:rPr>
        <w:t xml:space="preserve">want the GPS tracker to be able to record the </w:t>
      </w:r>
      <w:r w:rsidR="00E72029">
        <w:rPr>
          <w:lang w:val="en-GB"/>
        </w:rPr>
        <w:t>GPS positions of several hours along with their timestamps so they can be transmitted once the cat returns home.</w:t>
      </w:r>
      <w:r w:rsidR="00AB7854">
        <w:rPr>
          <w:lang w:val="en-GB"/>
        </w:rPr>
        <w:t xml:space="preserve"> As a security measure, I decided to use an SD card for storage instead of the also available flash memory option, I was afraid the WiFi option would not work properly and I still wanted the device to work without.</w:t>
      </w:r>
    </w:p>
    <w:p w:rsidR="00AB7854" w:rsidRDefault="00AB7854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>As a backup, I considered operating the device on a SD card only. This SD card would then have to be removed and the records accessed manually.</w:t>
      </w:r>
    </w:p>
    <w:p w:rsidR="00AB7854" w:rsidRDefault="004D4C36" w:rsidP="004134FC">
      <w:pPr>
        <w:pStyle w:val="ListParagraph"/>
        <w:numPr>
          <w:ilvl w:val="0"/>
          <w:numId w:val="32"/>
        </w:numPr>
        <w:spacing w:before="60" w:after="60"/>
        <w:rPr>
          <w:lang w:val="en-GB"/>
        </w:rPr>
      </w:pPr>
      <w:r>
        <w:rPr>
          <w:lang w:val="en-GB"/>
        </w:rPr>
        <w:t xml:space="preserve">If the WiFi option does work however, </w:t>
      </w:r>
      <w:r w:rsidR="003F285F">
        <w:rPr>
          <w:lang w:val="en-GB"/>
        </w:rPr>
        <w:t>the device could send an additional status message along with the current GPS position. The Raspberry Pi can then use these status messages to display a home icon on its LED matrix to signify the cat is home.</w:t>
      </w:r>
    </w:p>
    <w:p w:rsidR="00DF7CEE" w:rsidRDefault="00DF7CEE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3A74EE" w:rsidRDefault="00DF7CEE" w:rsidP="00DF7CEE">
      <w:pPr>
        <w:pStyle w:val="Heading1"/>
        <w:rPr>
          <w:lang w:val="en-GB"/>
        </w:rPr>
      </w:pPr>
      <w:bookmarkStart w:id="2" w:name="_Toc486319618"/>
      <w:r>
        <w:rPr>
          <w:lang w:val="en-GB"/>
        </w:rPr>
        <w:lastRenderedPageBreak/>
        <w:t xml:space="preserve">Implementation </w:t>
      </w:r>
      <w:r w:rsidR="00D27F9C">
        <w:rPr>
          <w:lang w:val="en-GB"/>
        </w:rPr>
        <w:t>Steps</w:t>
      </w:r>
      <w:bookmarkEnd w:id="2"/>
    </w:p>
    <w:p w:rsidR="003A74EE" w:rsidRDefault="006F2321" w:rsidP="00D40969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First, I </w:t>
      </w:r>
      <w:r w:rsidR="00FF772A">
        <w:rPr>
          <w:lang w:val="en-GB"/>
        </w:rPr>
        <w:t>assembled the boards and uploaded a first sketch (program).</w:t>
      </w:r>
    </w:p>
    <w:p w:rsidR="003201D8" w:rsidRPr="003201D8" w:rsidRDefault="00511692" w:rsidP="003201D8">
      <w:pPr>
        <w:spacing w:before="60" w:after="60"/>
        <w:rPr>
          <w:lang w:val="en-GB"/>
        </w:rPr>
      </w:pPr>
      <w:r>
        <w:rPr>
          <w:lang w:val="en-GB"/>
        </w:rPr>
        <w:t>Assembling the five boards was surprisingly easy. Most boards have the same size and they all have a standardised connection</w:t>
      </w:r>
      <w:r w:rsidR="00FB5023">
        <w:rPr>
          <w:lang w:val="en-GB"/>
        </w:rPr>
        <w:t>.</w:t>
      </w:r>
      <w:r w:rsidR="007258BC">
        <w:rPr>
          <w:lang w:val="en-GB"/>
        </w:rPr>
        <w:t xml:space="preserve"> For a first sketch, I decided to develop a simple Morse logic. </w:t>
      </w:r>
      <w:r w:rsidR="00CB6EC6">
        <w:rPr>
          <w:lang w:val="en-GB"/>
        </w:rPr>
        <w:t xml:space="preserve">This would be helpful later on because the device features no other way to </w:t>
      </w:r>
      <w:r w:rsidR="00164F75">
        <w:rPr>
          <w:lang w:val="en-GB"/>
        </w:rPr>
        <w:t xml:space="preserve">print or show </w:t>
      </w:r>
      <w:r w:rsidR="00CB6EC6">
        <w:rPr>
          <w:lang w:val="en-GB"/>
        </w:rPr>
        <w:t>messages.</w:t>
      </w:r>
    </w:p>
    <w:p w:rsidR="003201D8" w:rsidRDefault="003451CB" w:rsidP="00D40969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I then studied existing</w:t>
      </w:r>
      <w:r w:rsidR="002203DE">
        <w:rPr>
          <w:lang w:val="en-GB"/>
        </w:rPr>
        <w:t xml:space="preserve"> </w:t>
      </w:r>
      <w:r w:rsidR="008D413B">
        <w:rPr>
          <w:lang w:val="en-GB"/>
        </w:rPr>
        <w:t>libraries</w:t>
      </w:r>
      <w:r w:rsidR="008F32DC">
        <w:rPr>
          <w:lang w:val="en-GB"/>
        </w:rPr>
        <w:t xml:space="preserve"> </w:t>
      </w:r>
      <w:r w:rsidR="008D413B">
        <w:rPr>
          <w:lang w:val="en-GB"/>
        </w:rPr>
        <w:t xml:space="preserve">for the GPS board </w:t>
      </w:r>
      <w:r w:rsidR="008F32DC">
        <w:rPr>
          <w:lang w:val="en-GB"/>
        </w:rPr>
        <w:t xml:space="preserve">and </w:t>
      </w:r>
      <w:r w:rsidR="008D413B">
        <w:rPr>
          <w:lang w:val="en-GB"/>
        </w:rPr>
        <w:t xml:space="preserve">decided to use one that includes parsing of </w:t>
      </w:r>
      <w:r w:rsidR="00B918D9">
        <w:rPr>
          <w:lang w:val="en-GB"/>
        </w:rPr>
        <w:t>NMEA</w:t>
      </w:r>
      <w:r w:rsidR="008D413B">
        <w:rPr>
          <w:lang w:val="en-GB"/>
        </w:rPr>
        <w:t xml:space="preserve"> messages.</w:t>
      </w:r>
    </w:p>
    <w:p w:rsidR="0050213E" w:rsidRDefault="00A079E3" w:rsidP="0050213E">
      <w:pPr>
        <w:spacing w:before="60" w:after="60"/>
        <w:rPr>
          <w:lang w:val="en-GB"/>
        </w:rPr>
      </w:pPr>
      <w:r>
        <w:rPr>
          <w:lang w:val="en-GB"/>
        </w:rPr>
        <w:t xml:space="preserve">I decided to use the </w:t>
      </w:r>
      <w:proofErr w:type="spellStart"/>
      <w:r w:rsidRPr="00A079E3">
        <w:rPr>
          <w:i/>
          <w:lang w:val="en-GB"/>
        </w:rPr>
        <w:t>TinyGPS</w:t>
      </w:r>
      <w:proofErr w:type="spellEnd"/>
      <w:r>
        <w:rPr>
          <w:rStyle w:val="FootnoteReference"/>
          <w:i/>
          <w:lang w:val="en-GB"/>
        </w:rPr>
        <w:footnoteReference w:id="1"/>
      </w:r>
      <w:r>
        <w:rPr>
          <w:lang w:val="en-GB"/>
        </w:rPr>
        <w:t xml:space="preserve"> library</w:t>
      </w:r>
      <w:r w:rsidR="00B918D9">
        <w:rPr>
          <w:lang w:val="en-GB"/>
        </w:rPr>
        <w:t xml:space="preserve"> instead of using both a GPS board library and a second one to parse the NMEA</w:t>
      </w:r>
      <w:r w:rsidR="00B918D9">
        <w:rPr>
          <w:rStyle w:val="FootnoteReference"/>
          <w:lang w:val="en-GB"/>
        </w:rPr>
        <w:footnoteReference w:id="2"/>
      </w:r>
      <w:r w:rsidR="00B918D9">
        <w:rPr>
          <w:lang w:val="en-GB"/>
        </w:rPr>
        <w:t xml:space="preserve"> messages</w:t>
      </w:r>
      <w:r w:rsidR="007326DF">
        <w:rPr>
          <w:lang w:val="en-GB"/>
        </w:rPr>
        <w:t>. Early on, it became clear to me I did not want to parse these messages myself because there are a number of messages that all contain different data. To fetch all information necessary, a number of messages have to be parsed and the data has to be cached.</w:t>
      </w:r>
    </w:p>
    <w:p w:rsidR="007E30F2" w:rsidRDefault="007E30F2" w:rsidP="0050213E">
      <w:pPr>
        <w:spacing w:before="60" w:after="60"/>
        <w:rPr>
          <w:lang w:val="en-GB"/>
        </w:rPr>
      </w:pPr>
      <w:r>
        <w:rPr>
          <w:lang w:val="en-GB"/>
        </w:rPr>
        <w:t xml:space="preserve">I also had to discover the </w:t>
      </w:r>
      <w:proofErr w:type="spellStart"/>
      <w:r w:rsidRPr="007E30F2">
        <w:rPr>
          <w:i/>
          <w:lang w:val="en-GB"/>
        </w:rPr>
        <w:t>TinyGPS</w:t>
      </w:r>
      <w:proofErr w:type="spellEnd"/>
      <w:r>
        <w:rPr>
          <w:lang w:val="en-GB"/>
        </w:rPr>
        <w:t xml:space="preserve"> library is very heavy on the extremely limited memory. Both the code and the variable memory</w:t>
      </w:r>
      <w:r w:rsidR="00CC1552">
        <w:rPr>
          <w:lang w:val="en-GB"/>
        </w:rPr>
        <w:t xml:space="preserve"> is put </w:t>
      </w:r>
      <w:r w:rsidR="001C37BE">
        <w:rPr>
          <w:lang w:val="en-GB"/>
        </w:rPr>
        <w:t>under considerable stress and the compiler warns the sketch might become unstable and memory should be freed.</w:t>
      </w:r>
      <w:r w:rsidR="00A70002">
        <w:rPr>
          <w:lang w:val="en-GB"/>
        </w:rPr>
        <w:t xml:space="preserve"> If no floating-point numbers are used, the instructions to deal with them does not have to be loaded on the device, saving </w:t>
      </w:r>
      <w:r w:rsidR="00FF2F31">
        <w:rPr>
          <w:lang w:val="en-GB"/>
        </w:rPr>
        <w:t xml:space="preserve">some </w:t>
      </w:r>
      <w:r w:rsidR="00A70002">
        <w:rPr>
          <w:lang w:val="en-GB"/>
        </w:rPr>
        <w:t>code space.</w:t>
      </w:r>
    </w:p>
    <w:p w:rsidR="002203DE" w:rsidRDefault="00397086" w:rsidP="006B0210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To store information to the SD card, there is a standard library already included.</w:t>
      </w:r>
    </w:p>
    <w:p w:rsidR="006B0210" w:rsidRDefault="00600E6E" w:rsidP="0050213E">
      <w:pPr>
        <w:spacing w:before="60" w:after="60"/>
        <w:rPr>
          <w:lang w:val="en-GB"/>
        </w:rPr>
      </w:pPr>
      <w:r>
        <w:rPr>
          <w:lang w:val="en-GB"/>
        </w:rPr>
        <w:t xml:space="preserve">Saving data to the SD card was comparably easy, however I discovered early on that SD card access is everything </w:t>
      </w:r>
      <w:r w:rsidR="00497BA3">
        <w:rPr>
          <w:lang w:val="en-GB"/>
        </w:rPr>
        <w:t>but</w:t>
      </w:r>
      <w:r>
        <w:rPr>
          <w:lang w:val="en-GB"/>
        </w:rPr>
        <w:t xml:space="preserve"> reliable.</w:t>
      </w:r>
      <w:r w:rsidR="00156C7E">
        <w:rPr>
          <w:lang w:val="en-GB"/>
        </w:rPr>
        <w:t xml:space="preserve"> Unfortunately, the sketch stopped working at this point and I realised I could no longer use the LED to send in Morse code. This conflict is not documented, however.</w:t>
      </w:r>
    </w:p>
    <w:p w:rsidR="00FB06BC" w:rsidRDefault="00672611" w:rsidP="00FB06B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At this stage, I tried to fix a few </w:t>
      </w:r>
      <w:r w:rsidR="006372E2">
        <w:rPr>
          <w:lang w:val="en-GB"/>
        </w:rPr>
        <w:t xml:space="preserve">encountered </w:t>
      </w:r>
      <w:r w:rsidR="00B26A7D">
        <w:rPr>
          <w:lang w:val="en-GB"/>
        </w:rPr>
        <w:t>problems</w:t>
      </w:r>
      <w:r w:rsidR="00C409C1">
        <w:rPr>
          <w:lang w:val="en-GB"/>
        </w:rPr>
        <w:t>.</w:t>
      </w:r>
    </w:p>
    <w:p w:rsidR="009D068D" w:rsidRDefault="001B3095" w:rsidP="0050213E">
      <w:pPr>
        <w:spacing w:before="60" w:after="60"/>
        <w:rPr>
          <w:lang w:val="en-GB"/>
        </w:rPr>
      </w:pPr>
      <w:r>
        <w:rPr>
          <w:lang w:val="en-GB"/>
        </w:rPr>
        <w:t xml:space="preserve">Both the code and data memory consumption </w:t>
      </w:r>
      <w:r w:rsidR="005210CD">
        <w:rPr>
          <w:lang w:val="en-GB"/>
        </w:rPr>
        <w:t xml:space="preserve">have been dangerously high. A warning has been emitted by the compiler warning of possible instable conditions if the static memory consumption could not be minimised. Interestingly, I had only declared three </w:t>
      </w:r>
      <w:r w:rsidR="005735CB">
        <w:rPr>
          <w:lang w:val="en-GB"/>
        </w:rPr>
        <w:t xml:space="preserve">global </w:t>
      </w:r>
      <w:r w:rsidR="005210CD">
        <w:rPr>
          <w:lang w:val="en-GB"/>
        </w:rPr>
        <w:t>variables. One Boolean flag and two library instances to read and parse the GPS records.</w:t>
      </w:r>
    </w:p>
    <w:p w:rsidR="00FB06BC" w:rsidRDefault="003B3733" w:rsidP="00FB06B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The only currently available WiFi board </w:t>
      </w:r>
      <w:r w:rsidR="00E143B5">
        <w:rPr>
          <w:lang w:val="en-GB"/>
        </w:rPr>
        <w:t>comes with a supported standard library.</w:t>
      </w:r>
    </w:p>
    <w:p w:rsidR="00FB06BC" w:rsidRDefault="005172AF" w:rsidP="0050213E">
      <w:pPr>
        <w:spacing w:before="60" w:after="60"/>
        <w:rPr>
          <w:lang w:val="en-GB"/>
        </w:rPr>
      </w:pPr>
      <w:r>
        <w:rPr>
          <w:lang w:val="en-GB"/>
        </w:rPr>
        <w:t xml:space="preserve">The current WiFi board is compatible with the </w:t>
      </w:r>
      <w:r w:rsidRPr="005172AF">
        <w:rPr>
          <w:i/>
          <w:lang w:val="en-GB"/>
        </w:rPr>
        <w:t>WiFi101</w:t>
      </w:r>
      <w:r>
        <w:rPr>
          <w:rStyle w:val="FootnoteReference"/>
          <w:i/>
          <w:lang w:val="en-GB"/>
        </w:rPr>
        <w:footnoteReference w:id="3"/>
      </w:r>
      <w:r>
        <w:rPr>
          <w:lang w:val="en-GB"/>
        </w:rPr>
        <w:t xml:space="preserve"> standard Arduino library.</w:t>
      </w:r>
      <w:r w:rsidR="00805DB9">
        <w:rPr>
          <w:lang w:val="en-GB"/>
        </w:rPr>
        <w:t xml:space="preserve"> While I was able to connect to a WPA2-secured network after configuring the board ports as instructed, </w:t>
      </w:r>
      <w:r w:rsidR="0013098F">
        <w:rPr>
          <w:lang w:val="en-GB"/>
        </w:rPr>
        <w:t xml:space="preserve">I immediately realised at this stage I would never be able to successfully complete the project. The </w:t>
      </w:r>
      <w:r w:rsidR="0013098F" w:rsidRPr="0013098F">
        <w:rPr>
          <w:i/>
          <w:lang w:val="en-GB"/>
        </w:rPr>
        <w:t>WiFi101</w:t>
      </w:r>
      <w:r w:rsidR="0013098F">
        <w:rPr>
          <w:lang w:val="en-GB"/>
        </w:rPr>
        <w:t xml:space="preserve"> </w:t>
      </w:r>
      <w:r w:rsidR="002C2988">
        <w:rPr>
          <w:lang w:val="en-GB"/>
        </w:rPr>
        <w:t>library itself used over three quarters of the available code memory</w:t>
      </w:r>
      <w:r w:rsidR="00C30E04">
        <w:rPr>
          <w:lang w:val="en-GB"/>
        </w:rPr>
        <w:t>.</w:t>
      </w:r>
    </w:p>
    <w:p w:rsidR="00FB06BC" w:rsidRDefault="00A17244" w:rsidP="00FB06B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Even though the project cannot be finished, I wanted to proof </w:t>
      </w:r>
      <w:r w:rsidR="005B4AF5">
        <w:rPr>
          <w:lang w:val="en-GB"/>
        </w:rPr>
        <w:t>MQTT</w:t>
      </w:r>
      <w:r>
        <w:rPr>
          <w:lang w:val="en-GB"/>
        </w:rPr>
        <w:t xml:space="preserve"> support could theoretically be implemented.</w:t>
      </w:r>
    </w:p>
    <w:p w:rsidR="003F1722" w:rsidRPr="0050213E" w:rsidRDefault="00E95D31" w:rsidP="0050213E">
      <w:pPr>
        <w:spacing w:before="60" w:after="60"/>
        <w:rPr>
          <w:lang w:val="en-GB"/>
        </w:rPr>
      </w:pPr>
      <w:r>
        <w:rPr>
          <w:lang w:val="en-GB"/>
        </w:rPr>
        <w:t xml:space="preserve">The chosen </w:t>
      </w:r>
      <w:proofErr w:type="spellStart"/>
      <w:r w:rsidR="00503FED" w:rsidRPr="00503FED">
        <w:rPr>
          <w:i/>
          <w:lang w:val="en-GB"/>
        </w:rPr>
        <w:t>Adafruit</w:t>
      </w:r>
      <w:proofErr w:type="spellEnd"/>
      <w:r w:rsidR="00503FED" w:rsidRPr="00503FED">
        <w:rPr>
          <w:i/>
          <w:lang w:val="en-GB"/>
        </w:rPr>
        <w:t xml:space="preserve"> MQTT</w:t>
      </w:r>
      <w:r w:rsidR="00503FED">
        <w:rPr>
          <w:lang w:val="en-GB"/>
        </w:rPr>
        <w:t xml:space="preserve"> library</w:t>
      </w:r>
      <w:r w:rsidR="00503FED">
        <w:rPr>
          <w:rStyle w:val="FootnoteReference"/>
          <w:lang w:val="en-GB"/>
        </w:rPr>
        <w:footnoteReference w:id="4"/>
      </w:r>
      <w:r>
        <w:rPr>
          <w:lang w:val="en-GB"/>
        </w:rPr>
        <w:t xml:space="preserve"> is a lightweight, generic MQTT library for Arduino platforms.</w:t>
      </w:r>
      <w:r w:rsidR="00D97059">
        <w:rPr>
          <w:lang w:val="en-GB"/>
        </w:rPr>
        <w:t xml:space="preserve"> It is compatible with both </w:t>
      </w:r>
      <w:r w:rsidR="003772D5">
        <w:rPr>
          <w:lang w:val="en-GB"/>
        </w:rPr>
        <w:t xml:space="preserve">standard-compliant </w:t>
      </w:r>
      <w:r w:rsidR="00D97059">
        <w:rPr>
          <w:lang w:val="en-GB"/>
        </w:rPr>
        <w:t>Ethernet and WiFi libraries</w:t>
      </w:r>
      <w:r w:rsidR="003772D5">
        <w:rPr>
          <w:lang w:val="en-GB"/>
        </w:rPr>
        <w:t xml:space="preserve"> including </w:t>
      </w:r>
      <w:r w:rsidR="003772D5" w:rsidRPr="003772D5">
        <w:rPr>
          <w:i/>
          <w:lang w:val="en-GB"/>
        </w:rPr>
        <w:t>WiFi101</w:t>
      </w:r>
      <w:r w:rsidR="003772D5">
        <w:rPr>
          <w:lang w:val="en-GB"/>
        </w:rPr>
        <w:t>.</w:t>
      </w:r>
      <w:r w:rsidR="00A25C24">
        <w:rPr>
          <w:lang w:val="en-GB"/>
        </w:rPr>
        <w:t xml:space="preserve"> It supports both subscribing and publishing to MQTT brokers. </w:t>
      </w:r>
      <w:r w:rsidR="00AA1232">
        <w:rPr>
          <w:lang w:val="en-GB"/>
        </w:rPr>
        <w:t xml:space="preserve">Instead of publishing GPS co-ordinates or status messages, I decided to publish a short message that will be displayed on the </w:t>
      </w:r>
      <w:r w:rsidR="00AA1232" w:rsidRPr="00761180">
        <w:rPr>
          <w:i/>
          <w:lang w:val="en-GB"/>
        </w:rPr>
        <w:t>Raspberry Pi</w:t>
      </w:r>
      <w:r w:rsidR="00117931">
        <w:rPr>
          <w:lang w:val="en-GB"/>
        </w:rPr>
        <w:t>’s LED matrix</w:t>
      </w:r>
      <w:r w:rsidR="008E3168">
        <w:rPr>
          <w:lang w:val="en-GB"/>
        </w:rPr>
        <w:t xml:space="preserve"> utilising an MQTT queue and a </w:t>
      </w:r>
      <w:r w:rsidR="008E3168" w:rsidRPr="00561FC4">
        <w:rPr>
          <w:i/>
          <w:lang w:val="en-GB"/>
        </w:rPr>
        <w:t>Node-RED</w:t>
      </w:r>
      <w:r w:rsidR="008E3168">
        <w:rPr>
          <w:lang w:val="en-GB"/>
        </w:rPr>
        <w:t xml:space="preserve"> flow </w:t>
      </w:r>
      <w:r w:rsidR="00140928">
        <w:rPr>
          <w:lang w:val="en-GB"/>
        </w:rPr>
        <w:t xml:space="preserve">already </w:t>
      </w:r>
      <w:r w:rsidR="008E3168">
        <w:rPr>
          <w:lang w:val="en-GB"/>
        </w:rPr>
        <w:t xml:space="preserve">created to display generic messages on the LED matrix </w:t>
      </w:r>
      <w:r w:rsidR="00160C2D">
        <w:rPr>
          <w:lang w:val="en-GB"/>
        </w:rPr>
        <w:t xml:space="preserve">earlier on </w:t>
      </w:r>
      <w:r w:rsidR="008E3168">
        <w:rPr>
          <w:lang w:val="en-GB"/>
        </w:rPr>
        <w:t xml:space="preserve">when I had played with the </w:t>
      </w:r>
      <w:r w:rsidR="008E3168" w:rsidRPr="00761180">
        <w:rPr>
          <w:i/>
          <w:lang w:val="en-GB"/>
        </w:rPr>
        <w:t>Raspberry Pi</w:t>
      </w:r>
      <w:r w:rsidR="008E3168">
        <w:rPr>
          <w:lang w:val="en-GB"/>
        </w:rPr>
        <w:t xml:space="preserve"> earlier.</w:t>
      </w:r>
    </w:p>
    <w:p w:rsidR="00452B97" w:rsidRDefault="00452B97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E42DC" w:rsidRDefault="008E42DC" w:rsidP="008E42DC">
      <w:pPr>
        <w:pStyle w:val="Heading1"/>
        <w:rPr>
          <w:lang w:val="en-GB"/>
        </w:rPr>
      </w:pPr>
      <w:bookmarkStart w:id="3" w:name="_Toc486319619"/>
      <w:r>
        <w:rPr>
          <w:lang w:val="en-GB"/>
        </w:rPr>
        <w:lastRenderedPageBreak/>
        <w:t>Results</w:t>
      </w:r>
      <w:bookmarkEnd w:id="3"/>
    </w:p>
    <w:p w:rsidR="00130135" w:rsidRPr="00130135" w:rsidRDefault="00130135" w:rsidP="00130135">
      <w:pPr>
        <w:pStyle w:val="Heading2"/>
        <w:rPr>
          <w:lang w:val="en-GB"/>
        </w:rPr>
      </w:pPr>
      <w:bookmarkStart w:id="4" w:name="_Toc486319620"/>
      <w:r>
        <w:rPr>
          <w:lang w:val="en-GB"/>
        </w:rPr>
        <w:t xml:space="preserve">GPS Logger </w:t>
      </w:r>
      <w:r w:rsidR="00364D83">
        <w:rPr>
          <w:lang w:val="en-GB"/>
        </w:rPr>
        <w:t>&amp;</w:t>
      </w:r>
      <w:r>
        <w:rPr>
          <w:lang w:val="en-GB"/>
        </w:rPr>
        <w:t xml:space="preserve"> SD Card Storage</w:t>
      </w:r>
      <w:bookmarkEnd w:id="4"/>
    </w:p>
    <w:p w:rsidR="002813A7" w:rsidRPr="00AB6453" w:rsidRDefault="002813A7" w:rsidP="00D21EDD">
      <w:pPr>
        <w:spacing w:before="60" w:after="60"/>
        <w:rPr>
          <w:i/>
          <w:lang w:val="en-GB"/>
        </w:rPr>
      </w:pPr>
      <w:r w:rsidRPr="00AB6453">
        <w:rPr>
          <w:i/>
          <w:lang w:val="en-GB"/>
        </w:rPr>
        <w:t xml:space="preserve">The GPS / SD sketch is available at </w:t>
      </w:r>
      <w:hyperlink r:id="rId11" w:history="1">
        <w:r w:rsidR="00366575" w:rsidRPr="00AB6453">
          <w:rPr>
            <w:rStyle w:val="Hyperlink"/>
            <w:i/>
            <w:lang w:val="en-GB"/>
          </w:rPr>
          <w:t>https://github.com/StrubT/IoTCatTracker</w:t>
        </w:r>
      </w:hyperlink>
      <w:r w:rsidRPr="00AB6453">
        <w:rPr>
          <w:i/>
          <w:lang w:val="en-GB"/>
        </w:rPr>
        <w:t>.</w:t>
      </w:r>
    </w:p>
    <w:p w:rsidR="00130135" w:rsidRDefault="00CF76C4" w:rsidP="00D21EDD">
      <w:pPr>
        <w:spacing w:before="60" w:after="60"/>
        <w:rPr>
          <w:lang w:val="en-GB"/>
        </w:rPr>
      </w:pPr>
      <w:r>
        <w:rPr>
          <w:lang w:val="en-GB"/>
        </w:rPr>
        <w:t>The default sketch repeatedly reads the GPS co-ordinates,</w:t>
      </w:r>
      <w:r w:rsidR="0071361D">
        <w:rPr>
          <w:lang w:val="en-GB"/>
        </w:rPr>
        <w:t xml:space="preserve"> prints them to the serial port</w:t>
      </w:r>
      <w:r>
        <w:rPr>
          <w:lang w:val="en-GB"/>
        </w:rPr>
        <w:t xml:space="preserve"> and stores them</w:t>
      </w:r>
      <w:r w:rsidR="00C55B17">
        <w:rPr>
          <w:lang w:val="en-GB"/>
        </w:rPr>
        <w:t xml:space="preserve"> in CSV format</w:t>
      </w:r>
      <w:r>
        <w:rPr>
          <w:lang w:val="en-GB"/>
        </w:rPr>
        <w:t xml:space="preserve"> to the SD card.</w:t>
      </w:r>
    </w:p>
    <w:p w:rsidR="003C150D" w:rsidRDefault="003C150D" w:rsidP="00D21EDD">
      <w:pPr>
        <w:spacing w:before="60" w:after="60"/>
        <w:rPr>
          <w:lang w:val="en-GB"/>
        </w:rPr>
      </w:pPr>
      <w:r>
        <w:rPr>
          <w:lang w:val="en-GB"/>
        </w:rPr>
        <w:t xml:space="preserve">During the development phase, I introduced </w:t>
      </w:r>
      <w:r w:rsidR="004C31FC">
        <w:rPr>
          <w:lang w:val="en-GB"/>
        </w:rPr>
        <w:t>several</w:t>
      </w:r>
      <w:r>
        <w:rPr>
          <w:lang w:val="en-GB"/>
        </w:rPr>
        <w:t xml:space="preserve"> p</w:t>
      </w:r>
      <w:r w:rsidRPr="003C150D">
        <w:rPr>
          <w:lang w:val="en-GB"/>
        </w:rPr>
        <w:t>re</w:t>
      </w:r>
      <w:r>
        <w:rPr>
          <w:lang w:val="en-GB"/>
        </w:rPr>
        <w:t>-</w:t>
      </w:r>
      <w:r w:rsidRPr="003C150D">
        <w:rPr>
          <w:lang w:val="en-GB"/>
        </w:rPr>
        <w:t>processor directives</w:t>
      </w:r>
      <w:r w:rsidR="00270123">
        <w:rPr>
          <w:lang w:val="en-GB"/>
        </w:rPr>
        <w:t xml:space="preserve"> for configuration</w:t>
      </w:r>
      <w:r w:rsidR="00B30387">
        <w:rPr>
          <w:lang w:val="en-GB"/>
        </w:rPr>
        <w:t>.</w:t>
      </w:r>
    </w:p>
    <w:p w:rsidR="00182D7E" w:rsidRDefault="00BF0949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</w:t>
      </w:r>
      <w:r w:rsidR="005C0AB1">
        <w:rPr>
          <w:lang w:val="en-GB"/>
        </w:rPr>
        <w:t xml:space="preserve">he </w:t>
      </w:r>
      <w:r w:rsidR="00182D7E" w:rsidRPr="004C31FC">
        <w:rPr>
          <w:rFonts w:ascii="Consolas" w:hAnsi="Consolas"/>
          <w:sz w:val="20"/>
          <w:lang w:val="en-GB"/>
        </w:rPr>
        <w:t>GPS_DELAY_MS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 xml:space="preserve">directive controls the delay in milliseconds </w:t>
      </w:r>
      <w:r w:rsidR="004E6470">
        <w:rPr>
          <w:lang w:val="en-GB"/>
        </w:rPr>
        <w:t xml:space="preserve">spent reading </w:t>
      </w:r>
      <w:r w:rsidR="00B415E9">
        <w:rPr>
          <w:lang w:val="en-GB"/>
        </w:rPr>
        <w:t xml:space="preserve">and decoding </w:t>
      </w:r>
      <w:r w:rsidR="004E6470">
        <w:rPr>
          <w:lang w:val="en-GB"/>
        </w:rPr>
        <w:t xml:space="preserve">the GPS </w:t>
      </w:r>
      <w:r w:rsidR="00B415E9">
        <w:rPr>
          <w:lang w:val="en-GB"/>
        </w:rPr>
        <w:t xml:space="preserve">NMEA </w:t>
      </w:r>
      <w:r w:rsidR="004E6470">
        <w:rPr>
          <w:lang w:val="en-GB"/>
        </w:rPr>
        <w:t>messages.</w:t>
      </w:r>
      <w:r w:rsidR="00D2125C">
        <w:rPr>
          <w:lang w:val="en-GB"/>
        </w:rPr>
        <w:t xml:space="preserve"> Because I did not proceed to a point where I could actually test the battery lifetime, I did not have to optimise power consumption.</w:t>
      </w:r>
      <w:r w:rsidR="00F65BAA">
        <w:rPr>
          <w:lang w:val="en-GB"/>
        </w:rPr>
        <w:t xml:space="preserve"> To </w:t>
      </w:r>
      <w:r w:rsidR="004E66F3">
        <w:rPr>
          <w:lang w:val="en-GB"/>
        </w:rPr>
        <w:t>do so, a second delay could be introduced where the GPS module is switched off in between reading periods.</w:t>
      </w:r>
    </w:p>
    <w:p w:rsidR="00182D7E" w:rsidRDefault="005E05E2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Using the</w:t>
      </w:r>
      <w:r w:rsidR="00182D7E" w:rsidRPr="004C31FC">
        <w:t xml:space="preserve"> </w:t>
      </w:r>
      <w:r w:rsidR="00182D7E" w:rsidRPr="004C31FC">
        <w:rPr>
          <w:rFonts w:ascii="Consolas" w:hAnsi="Consolas"/>
          <w:sz w:val="20"/>
          <w:lang w:val="en-GB"/>
        </w:rPr>
        <w:t>GPS_FLOAT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>flag, usage of floating-point numbers can be disabled in order to reduce code memory consumption. In turn, however, the GPS co-ordinates would then have to be post-processed afterwards.</w:t>
      </w:r>
    </w:p>
    <w:p w:rsidR="00182D7E" w:rsidRDefault="006C7C4D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The</w:t>
      </w:r>
      <w:r w:rsidR="00182D7E" w:rsidRPr="004C31FC">
        <w:t xml:space="preserve"> </w:t>
      </w:r>
      <w:r w:rsidR="00182D7E" w:rsidRPr="004C31FC">
        <w:rPr>
          <w:rFonts w:ascii="Consolas" w:hAnsi="Consolas"/>
          <w:sz w:val="20"/>
          <w:lang w:val="en-GB"/>
        </w:rPr>
        <w:t>_GPS_NO_STATS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 xml:space="preserve">flag is emitted by the </w:t>
      </w:r>
      <w:proofErr w:type="spellStart"/>
      <w:r w:rsidRPr="006C7C4D">
        <w:rPr>
          <w:i/>
          <w:lang w:val="en-GB"/>
        </w:rPr>
        <w:t>TinyGPS</w:t>
      </w:r>
      <w:proofErr w:type="spellEnd"/>
      <w:r>
        <w:rPr>
          <w:lang w:val="en-GB"/>
        </w:rPr>
        <w:t xml:space="preserve"> library</w:t>
      </w:r>
      <w:r w:rsidR="00F05CB7">
        <w:rPr>
          <w:lang w:val="en-GB"/>
        </w:rPr>
        <w:t xml:space="preserve"> and can be used to disable the calculation of GPS statistics.</w:t>
      </w:r>
    </w:p>
    <w:p w:rsidR="00182D7E" w:rsidRDefault="001667B3" w:rsidP="00182D7E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To minimise data memory consumption, the</w:t>
      </w:r>
      <w:r w:rsidR="00182D7E" w:rsidRPr="004C31FC">
        <w:t xml:space="preserve"> </w:t>
      </w:r>
      <w:r w:rsidR="00182D7E" w:rsidRPr="004C31FC">
        <w:rPr>
          <w:rFonts w:ascii="Consolas" w:hAnsi="Consolas"/>
          <w:sz w:val="20"/>
          <w:lang w:val="en-GB"/>
        </w:rPr>
        <w:t>GPS_MIN_INFO</w:t>
      </w:r>
      <w:r w:rsidR="00182D7E" w:rsidRPr="004C31FC">
        <w:rPr>
          <w:lang w:val="en-GB"/>
        </w:rPr>
        <w:t xml:space="preserve"> </w:t>
      </w:r>
      <w:r>
        <w:rPr>
          <w:lang w:val="en-GB"/>
        </w:rPr>
        <w:t>flag can be enabled. In this case, only minimal GPS information is stored.</w:t>
      </w:r>
      <w:r w:rsidR="00AF2B38">
        <w:rPr>
          <w:lang w:val="en-GB"/>
        </w:rPr>
        <w:t xml:space="preserve"> Because of the already dangerously high consumption by global variables, however, </w:t>
      </w:r>
      <w:r w:rsidR="003901D4">
        <w:rPr>
          <w:lang w:val="en-GB"/>
        </w:rPr>
        <w:t xml:space="preserve">it is unlikely even minimal GPS information could be stored in memory – </w:t>
      </w:r>
      <w:r w:rsidR="00364BFA">
        <w:rPr>
          <w:lang w:val="en-GB"/>
        </w:rPr>
        <w:t>rendering the SD storage unnecessary.</w:t>
      </w:r>
    </w:p>
    <w:p w:rsidR="00B30387" w:rsidRDefault="00270123" w:rsidP="004C31F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The</w:t>
      </w:r>
      <w:r w:rsidR="004C31FC" w:rsidRPr="004C31FC">
        <w:t xml:space="preserve"> </w:t>
      </w:r>
      <w:r w:rsidR="004C31FC" w:rsidRPr="004C31FC">
        <w:rPr>
          <w:rFonts w:ascii="Consolas" w:hAnsi="Consolas"/>
          <w:sz w:val="20"/>
          <w:lang w:val="en-GB"/>
        </w:rPr>
        <w:t>DEBUG_DISABLE</w:t>
      </w:r>
      <w:r w:rsidR="004C31FC" w:rsidRPr="004C31FC">
        <w:rPr>
          <w:lang w:val="en-GB"/>
        </w:rPr>
        <w:t xml:space="preserve"> </w:t>
      </w:r>
      <w:r>
        <w:rPr>
          <w:lang w:val="en-GB"/>
        </w:rPr>
        <w:t xml:space="preserve">flag </w:t>
      </w:r>
      <w:r w:rsidR="00471577">
        <w:rPr>
          <w:lang w:val="en-GB"/>
        </w:rPr>
        <w:t>allows serial po</w:t>
      </w:r>
      <w:r w:rsidR="001B4C30">
        <w:rPr>
          <w:lang w:val="en-GB"/>
        </w:rPr>
        <w:t>rt functionality to be disabled, allowing the code memory consumption to be reduced even more.</w:t>
      </w:r>
    </w:p>
    <w:p w:rsidR="004C31FC" w:rsidRDefault="00CD2F86" w:rsidP="004C31F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 xml:space="preserve">The </w:t>
      </w:r>
      <w:r w:rsidR="004C31FC" w:rsidRPr="004C31FC">
        <w:rPr>
          <w:rFonts w:ascii="Consolas" w:hAnsi="Consolas"/>
          <w:sz w:val="20"/>
          <w:lang w:val="en-GB"/>
        </w:rPr>
        <w:t>LED_DISABLED</w:t>
      </w:r>
      <w:r w:rsidR="004C31FC" w:rsidRPr="004C31FC">
        <w:rPr>
          <w:lang w:val="en-GB"/>
        </w:rPr>
        <w:t xml:space="preserve"> </w:t>
      </w:r>
      <w:r>
        <w:rPr>
          <w:lang w:val="en-GB"/>
        </w:rPr>
        <w:t>flag needs to be declared because – apparently – addressing the LED interferes with the SD board.</w:t>
      </w:r>
    </w:p>
    <w:p w:rsidR="004C31FC" w:rsidRPr="004C31FC" w:rsidRDefault="00CD2F86" w:rsidP="004C31FC">
      <w:pPr>
        <w:pStyle w:val="ListParagraph"/>
        <w:numPr>
          <w:ilvl w:val="0"/>
          <w:numId w:val="33"/>
        </w:numPr>
        <w:spacing w:before="60" w:after="60"/>
        <w:rPr>
          <w:lang w:val="en-GB"/>
        </w:rPr>
      </w:pPr>
      <w:r>
        <w:rPr>
          <w:lang w:val="en-GB"/>
        </w:rPr>
        <w:t>During testing, the</w:t>
      </w:r>
      <w:r w:rsidR="004C31FC" w:rsidRPr="004C31FC">
        <w:t xml:space="preserve"> </w:t>
      </w:r>
      <w:r w:rsidR="004C31FC" w:rsidRPr="004C31FC">
        <w:rPr>
          <w:rFonts w:ascii="Consolas" w:hAnsi="Consolas"/>
          <w:sz w:val="20"/>
          <w:lang w:val="en-GB"/>
        </w:rPr>
        <w:t>SD_DISABLED</w:t>
      </w:r>
      <w:r w:rsidR="004C31FC" w:rsidRPr="004C31FC">
        <w:rPr>
          <w:lang w:val="en-GB"/>
        </w:rPr>
        <w:t xml:space="preserve"> </w:t>
      </w:r>
      <w:r>
        <w:rPr>
          <w:lang w:val="en-GB"/>
        </w:rPr>
        <w:t xml:space="preserve">flag can be enabled to disable the SD storage. For unknown reasons, storing data to the SD card is unreliable and </w:t>
      </w:r>
      <w:r w:rsidR="00ED72B7">
        <w:rPr>
          <w:lang w:val="en-GB"/>
        </w:rPr>
        <w:t>causing additional trouble when debugging.</w:t>
      </w:r>
    </w:p>
    <w:p w:rsidR="007B7804" w:rsidRDefault="007B7804" w:rsidP="007B7804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4320000" cy="2217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nyduin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8" b="17500"/>
                    <a:stretch/>
                  </pic:blipFill>
                  <pic:spPr bwMode="auto">
                    <a:xfrm>
                      <a:off x="0" y="0"/>
                      <a:ext cx="4320000" cy="22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04" w:rsidRDefault="007B7804" w:rsidP="007B78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16F5">
        <w:rPr>
          <w:noProof/>
        </w:rPr>
        <w:t>1</w:t>
      </w:r>
      <w:r>
        <w:fldChar w:fldCharType="end"/>
      </w:r>
      <w:r>
        <w:t>: TinyDuino</w:t>
      </w:r>
      <w:r w:rsidR="004B741F">
        <w:t xml:space="preserve"> GPS / SD</w:t>
      </w:r>
      <w:r>
        <w:t xml:space="preserve"> setup</w:t>
      </w:r>
    </w:p>
    <w:p w:rsidR="0065400A" w:rsidRDefault="0065400A">
      <w:pPr>
        <w:spacing w:line="240" w:lineRule="auto"/>
        <w:rPr>
          <w:lang w:val="fr-FR"/>
        </w:rPr>
      </w:pPr>
      <w:r>
        <w:rPr>
          <w:lang w:val="fr-FR"/>
        </w:rPr>
        <w:br w:type="page"/>
      </w:r>
    </w:p>
    <w:p w:rsidR="00130135" w:rsidRDefault="00130135" w:rsidP="00130135">
      <w:pPr>
        <w:pStyle w:val="Heading2"/>
        <w:rPr>
          <w:lang w:val="en-GB"/>
        </w:rPr>
      </w:pPr>
      <w:bookmarkStart w:id="5" w:name="_Toc486319621"/>
      <w:r>
        <w:rPr>
          <w:lang w:val="en-GB"/>
        </w:rPr>
        <w:lastRenderedPageBreak/>
        <w:t xml:space="preserve">WiFi </w:t>
      </w:r>
      <w:r w:rsidR="00364D83">
        <w:rPr>
          <w:lang w:val="en-GB"/>
        </w:rPr>
        <w:t>Connectivity &amp; MQTT Client</w:t>
      </w:r>
      <w:bookmarkEnd w:id="5"/>
    </w:p>
    <w:p w:rsidR="005F1543" w:rsidRPr="00AB6453" w:rsidRDefault="005F1543" w:rsidP="00D21EDD">
      <w:pPr>
        <w:spacing w:before="60" w:after="60"/>
        <w:rPr>
          <w:i/>
          <w:lang w:val="en-GB"/>
        </w:rPr>
      </w:pPr>
      <w:r w:rsidRPr="00AB6453">
        <w:rPr>
          <w:i/>
          <w:lang w:val="en-GB"/>
        </w:rPr>
        <w:t xml:space="preserve">The WiFi / MQTT sketch is available at </w:t>
      </w:r>
      <w:hyperlink r:id="rId13" w:history="1">
        <w:r w:rsidR="00366575" w:rsidRPr="00AB6453">
          <w:rPr>
            <w:rStyle w:val="Hyperlink"/>
            <w:i/>
            <w:lang w:val="en-GB"/>
          </w:rPr>
          <w:t>https://github.com/StrubT/IoTCatTracker/tree/feature/wifi</w:t>
        </w:r>
      </w:hyperlink>
      <w:r w:rsidRPr="00AB6453">
        <w:rPr>
          <w:i/>
          <w:lang w:val="en-GB"/>
        </w:rPr>
        <w:t>.</w:t>
      </w:r>
    </w:p>
    <w:p w:rsidR="00A435BB" w:rsidRDefault="00ED72B7" w:rsidP="00D21EDD">
      <w:pPr>
        <w:spacing w:before="60" w:after="60"/>
        <w:rPr>
          <w:lang w:val="en-GB"/>
        </w:rPr>
      </w:pPr>
      <w:r>
        <w:rPr>
          <w:lang w:val="en-GB"/>
        </w:rPr>
        <w:t xml:space="preserve">This sketch simply </w:t>
      </w:r>
      <w:r w:rsidR="00792973">
        <w:rPr>
          <w:lang w:val="en-GB"/>
        </w:rPr>
        <w:t xml:space="preserve">tries to repeatedly </w:t>
      </w:r>
      <w:r>
        <w:rPr>
          <w:lang w:val="en-GB"/>
        </w:rPr>
        <w:t>con</w:t>
      </w:r>
      <w:r w:rsidR="00792973">
        <w:rPr>
          <w:lang w:val="en-GB"/>
        </w:rPr>
        <w:t>nect</w:t>
      </w:r>
      <w:r>
        <w:rPr>
          <w:lang w:val="en-GB"/>
        </w:rPr>
        <w:t xml:space="preserve"> to a predefined WiFi network and </w:t>
      </w:r>
      <w:r w:rsidR="00E834E8">
        <w:rPr>
          <w:lang w:val="en-GB"/>
        </w:rPr>
        <w:t>publish</w:t>
      </w:r>
      <w:r>
        <w:rPr>
          <w:lang w:val="en-GB"/>
        </w:rPr>
        <w:t xml:space="preserve"> a MQTT message.</w:t>
      </w:r>
      <w:r w:rsidR="008D4A2C">
        <w:rPr>
          <w:lang w:val="en-GB"/>
        </w:rPr>
        <w:t xml:space="preserve"> There is not m</w:t>
      </w:r>
      <w:r w:rsidR="00551E0F">
        <w:rPr>
          <w:lang w:val="en-GB"/>
        </w:rPr>
        <w:t>u</w:t>
      </w:r>
      <w:r w:rsidR="008D4A2C">
        <w:rPr>
          <w:lang w:val="en-GB"/>
        </w:rPr>
        <w:t>ch to say about it</w:t>
      </w:r>
      <w:r w:rsidR="00F05630">
        <w:rPr>
          <w:lang w:val="en-GB"/>
        </w:rPr>
        <w:t xml:space="preserve">; </w:t>
      </w:r>
      <w:r w:rsidR="00B049D5">
        <w:rPr>
          <w:lang w:val="en-GB"/>
        </w:rPr>
        <w:t>its implementation is pretty straightforward.</w:t>
      </w:r>
    </w:p>
    <w:p w:rsidR="00AB6453" w:rsidRPr="00AB6453" w:rsidRDefault="00AB6453" w:rsidP="00D21EDD">
      <w:pPr>
        <w:spacing w:before="60" w:after="60"/>
        <w:rPr>
          <w:i/>
          <w:lang w:val="en-GB"/>
        </w:rPr>
      </w:pPr>
      <w:r w:rsidRPr="00AB6453">
        <w:rPr>
          <w:i/>
          <w:lang w:val="en-GB"/>
        </w:rPr>
        <w:t xml:space="preserve">Unfortunately, </w:t>
      </w:r>
      <w:r>
        <w:rPr>
          <w:i/>
          <w:lang w:val="en-GB"/>
        </w:rPr>
        <w:t>the SIOT centre is offline once again, so I cannot include any pictures proving the setup is working properly.</w:t>
      </w:r>
    </w:p>
    <w:p w:rsidR="00130135" w:rsidRDefault="00130135" w:rsidP="00130135">
      <w:pPr>
        <w:pStyle w:val="Heading2"/>
        <w:rPr>
          <w:lang w:val="en-GB"/>
        </w:rPr>
      </w:pPr>
      <w:bookmarkStart w:id="6" w:name="_Toc486319622"/>
      <w:r>
        <w:rPr>
          <w:lang w:val="en-GB"/>
        </w:rPr>
        <w:t xml:space="preserve">GPS Record </w:t>
      </w:r>
      <w:proofErr w:type="spellStart"/>
      <w:r w:rsidR="00471BBC">
        <w:rPr>
          <w:lang w:val="en-GB"/>
        </w:rPr>
        <w:t>Visualiser</w:t>
      </w:r>
      <w:bookmarkEnd w:id="6"/>
      <w:proofErr w:type="spellEnd"/>
    </w:p>
    <w:p w:rsidR="002E35F6" w:rsidRDefault="009C77E8" w:rsidP="00D21EDD">
      <w:pPr>
        <w:spacing w:before="60" w:after="60"/>
        <w:rPr>
          <w:lang w:val="en-GB"/>
        </w:rPr>
      </w:pPr>
      <w:r>
        <w:rPr>
          <w:lang w:val="en-GB"/>
        </w:rPr>
        <w:t>Because I did not manage to publish the GPS co-ordinates to the SIOT centre, I created a simple web</w:t>
      </w:r>
      <w:r w:rsidR="00D3164B">
        <w:rPr>
          <w:lang w:val="en-GB"/>
        </w:rPr>
        <w:t xml:space="preserve"> </w:t>
      </w:r>
      <w:r>
        <w:rPr>
          <w:lang w:val="en-GB"/>
        </w:rPr>
        <w:t>page that can read the CSV file and display the path on a google map.</w:t>
      </w:r>
    </w:p>
    <w:p w:rsidR="00563FC5" w:rsidRDefault="00563FC5" w:rsidP="00563FC5">
      <w:pPr>
        <w:keepNext/>
        <w:spacing w:before="60" w:after="60"/>
      </w:pPr>
      <w:r>
        <w:rPr>
          <w:noProof/>
          <w:lang w:val="en-GB" w:eastAsia="en-GB"/>
        </w:rPr>
        <w:drawing>
          <wp:inline distT="0" distB="0" distL="0" distR="0">
            <wp:extent cx="4320000" cy="3255401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s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C5" w:rsidRDefault="00563FC5" w:rsidP="00563FC5">
      <w:pPr>
        <w:pStyle w:val="Caption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16F5">
        <w:rPr>
          <w:noProof/>
        </w:rPr>
        <w:t>2</w:t>
      </w:r>
      <w:r>
        <w:fldChar w:fldCharType="end"/>
      </w:r>
      <w:r>
        <w:t>: GPS record visualiser</w:t>
      </w:r>
    </w:p>
    <w:p w:rsidR="002E35F6" w:rsidRDefault="002E35F6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E42DC" w:rsidRDefault="008E42DC" w:rsidP="008E42DC">
      <w:pPr>
        <w:pStyle w:val="Heading1"/>
        <w:rPr>
          <w:lang w:val="en-GB"/>
        </w:rPr>
      </w:pPr>
      <w:bookmarkStart w:id="7" w:name="_Toc486319623"/>
      <w:r>
        <w:rPr>
          <w:lang w:val="en-GB"/>
        </w:rPr>
        <w:lastRenderedPageBreak/>
        <w:t>Discussion</w:t>
      </w:r>
      <w:bookmarkEnd w:id="7"/>
    </w:p>
    <w:p w:rsidR="00A4181D" w:rsidRDefault="00A4181D" w:rsidP="00D21EDD">
      <w:pPr>
        <w:spacing w:before="60" w:after="60"/>
        <w:rPr>
          <w:lang w:val="en-GB"/>
        </w:rPr>
      </w:pPr>
      <w:r>
        <w:rPr>
          <w:lang w:val="en-GB"/>
        </w:rPr>
        <w:t xml:space="preserve">Although I did not fully achieve my goals and chose to skip properly testing my device on my cat, I completed two proofs of </w:t>
      </w:r>
      <w:r w:rsidR="003C58F8">
        <w:rPr>
          <w:lang w:val="en-GB"/>
        </w:rPr>
        <w:t>concept.</w:t>
      </w:r>
    </w:p>
    <w:p w:rsidR="00575BA5" w:rsidRDefault="00575BA5" w:rsidP="00D21EDD">
      <w:pPr>
        <w:spacing w:before="60" w:after="60"/>
        <w:rPr>
          <w:lang w:val="en-GB"/>
        </w:rPr>
      </w:pPr>
      <w:r>
        <w:rPr>
          <w:lang w:val="en-GB"/>
        </w:rPr>
        <w:t>The GPS / SD setup</w:t>
      </w:r>
      <w:r w:rsidR="00EF2AF3">
        <w:rPr>
          <w:lang w:val="en-GB"/>
        </w:rPr>
        <w:t xml:space="preserve"> reads GPS co-ordinates and stores them to an SD card. </w:t>
      </w:r>
      <w:r w:rsidR="00331D00">
        <w:rPr>
          <w:lang w:val="en-GB"/>
        </w:rPr>
        <w:t xml:space="preserve">This setup could be used to track the cat – although the card would have to be manually removed and read on a computer. </w:t>
      </w:r>
      <w:r w:rsidR="0037525B">
        <w:rPr>
          <w:lang w:val="en-GB"/>
        </w:rPr>
        <w:t>I also created a</w:t>
      </w:r>
      <w:r w:rsidR="00331D00">
        <w:rPr>
          <w:lang w:val="en-GB"/>
        </w:rPr>
        <w:t xml:space="preserve"> simple </w:t>
      </w:r>
      <w:proofErr w:type="spellStart"/>
      <w:r w:rsidR="00331D00">
        <w:rPr>
          <w:lang w:val="en-GB"/>
        </w:rPr>
        <w:t>visualiser</w:t>
      </w:r>
      <w:proofErr w:type="spellEnd"/>
      <w:r w:rsidR="00331D00">
        <w:rPr>
          <w:lang w:val="en-GB"/>
        </w:rPr>
        <w:t xml:space="preserve"> to read the CSV file.</w:t>
      </w:r>
    </w:p>
    <w:p w:rsidR="00575BA5" w:rsidRDefault="00575BA5" w:rsidP="00D21EDD">
      <w:pPr>
        <w:spacing w:before="60" w:after="60"/>
        <w:rPr>
          <w:lang w:val="en-GB"/>
        </w:rPr>
      </w:pPr>
      <w:r>
        <w:rPr>
          <w:lang w:val="en-GB"/>
        </w:rPr>
        <w:t>The WiFi / MQTT setup</w:t>
      </w:r>
      <w:r w:rsidR="00871BF9">
        <w:rPr>
          <w:lang w:val="en-GB"/>
        </w:rPr>
        <w:t xml:space="preserve"> successfully connects to a WiFi network and published an MQTT message to a now offline SIOT centre.</w:t>
      </w:r>
      <w:r w:rsidR="0019441E">
        <w:rPr>
          <w:lang w:val="en-GB"/>
        </w:rPr>
        <w:t xml:space="preserve"> This message is then displayed on the </w:t>
      </w:r>
      <w:r w:rsidR="0019441E" w:rsidRPr="0019441E">
        <w:rPr>
          <w:i/>
          <w:lang w:val="en-GB"/>
        </w:rPr>
        <w:t>Raspberry Pi’s</w:t>
      </w:r>
      <w:r w:rsidR="0019441E">
        <w:rPr>
          <w:lang w:val="en-GB"/>
        </w:rPr>
        <w:t xml:space="preserve"> LED matrix.</w:t>
      </w:r>
    </w:p>
    <w:p w:rsidR="008E42DC" w:rsidRDefault="007474DA" w:rsidP="00D21EDD">
      <w:pPr>
        <w:spacing w:before="60" w:after="60"/>
        <w:rPr>
          <w:lang w:val="en-GB"/>
        </w:rPr>
      </w:pPr>
      <w:r>
        <w:rPr>
          <w:lang w:val="en-GB"/>
        </w:rPr>
        <w:t xml:space="preserve">The major problem is that </w:t>
      </w:r>
      <w:proofErr w:type="spellStart"/>
      <w:r w:rsidRPr="007474DA">
        <w:rPr>
          <w:i/>
          <w:lang w:val="en-GB"/>
        </w:rPr>
        <w:t>TinyCircuit</w:t>
      </w:r>
      <w:proofErr w:type="spellEnd"/>
      <w:r>
        <w:rPr>
          <w:lang w:val="en-GB"/>
        </w:rPr>
        <w:t xml:space="preserve">, the manufacturer of the </w:t>
      </w:r>
      <w:r w:rsidRPr="007474DA">
        <w:rPr>
          <w:i/>
          <w:lang w:val="en-GB"/>
        </w:rPr>
        <w:t>TinyDuino</w:t>
      </w:r>
      <w:r>
        <w:rPr>
          <w:lang w:val="en-GB"/>
        </w:rPr>
        <w:t xml:space="preserve"> platform, r</w:t>
      </w:r>
      <w:r w:rsidR="003A2602">
        <w:rPr>
          <w:lang w:val="en-GB"/>
        </w:rPr>
        <w:t xml:space="preserve">ecently introduced better </w:t>
      </w:r>
      <w:r>
        <w:rPr>
          <w:lang w:val="en-GB"/>
        </w:rPr>
        <w:t>components. The corresponding</w:t>
      </w:r>
      <w:r w:rsidR="003A2602">
        <w:rPr>
          <w:lang w:val="en-GB"/>
        </w:rPr>
        <w:t xml:space="preserve"> libraries </w:t>
      </w:r>
      <w:r>
        <w:rPr>
          <w:lang w:val="en-GB"/>
        </w:rPr>
        <w:t xml:space="preserve">consume significantly more code memory than the </w:t>
      </w:r>
      <w:r w:rsidR="00085D8F">
        <w:rPr>
          <w:lang w:val="en-GB"/>
        </w:rPr>
        <w:t>old libraries.</w:t>
      </w:r>
    </w:p>
    <w:sectPr w:rsidR="008E42DC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A19" w:rsidRDefault="00774A19" w:rsidP="006312E0">
      <w:pPr>
        <w:spacing w:line="240" w:lineRule="auto"/>
      </w:pPr>
      <w:r>
        <w:separator/>
      </w:r>
    </w:p>
  </w:endnote>
  <w:endnote w:type="continuationSeparator" w:id="0">
    <w:p w:rsidR="00774A19" w:rsidRDefault="00774A1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57C" w:rsidRPr="00EC4FC9" w:rsidRDefault="00A26BB6" w:rsidP="00CA541A">
    <w:pPr>
      <w:pStyle w:val="Footer"/>
      <w:spacing w:before="300"/>
      <w:rPr>
        <w:color w:val="697D91"/>
        <w:lang w:val="en-GB"/>
      </w:rPr>
    </w:pPr>
    <w:r w:rsidRPr="00EC4FC9">
      <w:rPr>
        <w:noProof/>
        <w:color w:val="697D91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16F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D16F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EC4FC9">
      <w:rPr>
        <w:color w:val="697D91"/>
      </w:rPr>
      <w:t>Berner Fachhochschule</w:t>
    </w:r>
    <w:r w:rsidR="0065257C" w:rsidRPr="00EC4FC9">
      <w:rPr>
        <w:color w:val="697D91"/>
        <w:lang w:val="en-GB"/>
      </w:rPr>
      <w:t xml:space="preserve"> | </w:t>
    </w:r>
    <w:r w:rsidR="007407D3" w:rsidRPr="00EC4FC9">
      <w:rPr>
        <w:color w:val="697D91"/>
        <w:lang w:val="fr-CH"/>
      </w:rPr>
      <w:t>Haute école spécialisée bernoise</w:t>
    </w:r>
    <w:r w:rsidR="007407D3" w:rsidRPr="00EC4FC9">
      <w:rPr>
        <w:color w:val="697D91"/>
        <w:lang w:val="en-GB"/>
      </w:rPr>
      <w:t xml:space="preserve">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A19" w:rsidRDefault="00774A19" w:rsidP="006312E0">
      <w:pPr>
        <w:spacing w:line="240" w:lineRule="auto"/>
      </w:pPr>
    </w:p>
  </w:footnote>
  <w:footnote w:type="continuationSeparator" w:id="0">
    <w:p w:rsidR="00774A19" w:rsidRDefault="00774A19" w:rsidP="006312E0">
      <w:pPr>
        <w:spacing w:line="240" w:lineRule="auto"/>
      </w:pPr>
      <w:r>
        <w:continuationSeparator/>
      </w:r>
    </w:p>
  </w:footnote>
  <w:footnote w:id="1">
    <w:p w:rsidR="00A079E3" w:rsidRPr="00503FED" w:rsidRDefault="00A079E3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</w:t>
      </w:r>
      <w:hyperlink r:id="rId1" w:history="1">
        <w:r w:rsidRPr="00503FED">
          <w:rPr>
            <w:rStyle w:val="Hyperlink"/>
            <w:lang w:val="en-GB"/>
          </w:rPr>
          <w:t>https://github.com/florind/TinyGPS</w:t>
        </w:r>
      </w:hyperlink>
    </w:p>
  </w:footnote>
  <w:footnote w:id="2">
    <w:p w:rsidR="00B918D9" w:rsidRPr="00503FED" w:rsidRDefault="00B918D9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</w:t>
      </w:r>
      <w:r w:rsidR="0078446E" w:rsidRPr="00503FED">
        <w:rPr>
          <w:lang w:val="en-GB"/>
        </w:rPr>
        <w:t>National Marine Electronics Association,</w:t>
      </w:r>
      <w:r w:rsidR="007D2EB4" w:rsidRPr="00503FED">
        <w:rPr>
          <w:lang w:val="en-GB"/>
        </w:rPr>
        <w:t xml:space="preserve"> organisation that created a widely used</w:t>
      </w:r>
      <w:r w:rsidR="0078446E" w:rsidRPr="00503FED">
        <w:rPr>
          <w:lang w:val="en-GB"/>
        </w:rPr>
        <w:t xml:space="preserve"> standard</w:t>
      </w:r>
      <w:r w:rsidR="007D2EB4" w:rsidRPr="00503FED">
        <w:rPr>
          <w:lang w:val="en-GB"/>
        </w:rPr>
        <w:t xml:space="preserve"> for GPS device messages</w:t>
      </w:r>
    </w:p>
  </w:footnote>
  <w:footnote w:id="3">
    <w:p w:rsidR="005172AF" w:rsidRPr="00503FED" w:rsidRDefault="005172AF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Reference: </w:t>
      </w:r>
      <w:hyperlink r:id="rId2" w:history="1">
        <w:r w:rsidRPr="00503FED">
          <w:rPr>
            <w:rStyle w:val="Hyperlink"/>
            <w:lang w:val="en-GB"/>
          </w:rPr>
          <w:t>https://www.arduino.cc/en/Reference/WiFi101</w:t>
        </w:r>
      </w:hyperlink>
      <w:r w:rsidRPr="00503FED">
        <w:rPr>
          <w:lang w:val="en-GB"/>
        </w:rPr>
        <w:t xml:space="preserve">, source code: </w:t>
      </w:r>
      <w:hyperlink r:id="rId3" w:history="1">
        <w:r w:rsidRPr="00503FED">
          <w:rPr>
            <w:rStyle w:val="Hyperlink"/>
            <w:lang w:val="en-GB"/>
          </w:rPr>
          <w:t>https://github.com/arduino-libraries/WiFi101</w:t>
        </w:r>
      </w:hyperlink>
    </w:p>
  </w:footnote>
  <w:footnote w:id="4">
    <w:p w:rsidR="00503FED" w:rsidRPr="00503FED" w:rsidRDefault="00503FED">
      <w:pPr>
        <w:pStyle w:val="FootnoteText"/>
        <w:rPr>
          <w:lang w:val="en-GB"/>
        </w:rPr>
      </w:pPr>
      <w:r w:rsidRPr="00503FED">
        <w:rPr>
          <w:rStyle w:val="FootnoteReference"/>
          <w:lang w:val="en-GB"/>
        </w:rPr>
        <w:footnoteRef/>
      </w:r>
      <w:r w:rsidRPr="00503FED">
        <w:rPr>
          <w:lang w:val="en-GB"/>
        </w:rPr>
        <w:t xml:space="preserve"> </w:t>
      </w:r>
      <w:r w:rsidR="004917F2">
        <w:rPr>
          <w:lang w:val="en-GB"/>
        </w:rPr>
        <w:t>S</w:t>
      </w:r>
      <w:r w:rsidRPr="00503FED">
        <w:rPr>
          <w:lang w:val="en-GB"/>
        </w:rPr>
        <w:t xml:space="preserve">ource code: </w:t>
      </w:r>
      <w:hyperlink r:id="rId4" w:history="1">
        <w:r w:rsidRPr="00503FED">
          <w:rPr>
            <w:rStyle w:val="Hyperlink"/>
            <w:lang w:val="en-GB"/>
          </w:rPr>
          <w:t>https://github.com/adafruit/Adafruit_MQTT_Library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5B" w:rsidRPr="001F1B9C" w:rsidRDefault="00A26BB6" w:rsidP="001F1B9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5B" w:rsidRDefault="00A26BB6" w:rsidP="004F7B96">
    <w:pPr>
      <w:pStyle w:val="Header"/>
      <w:spacing w:after="1900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864870</wp:posOffset>
          </wp:positionH>
          <wp:positionV relativeFrom="page">
            <wp:posOffset>410845</wp:posOffset>
          </wp:positionV>
          <wp:extent cx="509270" cy="755015"/>
          <wp:effectExtent l="0" t="0" r="0" b="0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791225"/>
    <w:multiLevelType w:val="hybridMultilevel"/>
    <w:tmpl w:val="9468D168"/>
    <w:lvl w:ilvl="0" w:tplc="4CAE2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EA2661F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99E2AB9"/>
    <w:multiLevelType w:val="hybridMultilevel"/>
    <w:tmpl w:val="9C3ACC5C"/>
    <w:lvl w:ilvl="0" w:tplc="4CAE2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2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1"/>
  </w:num>
  <w:num w:numId="32">
    <w:abstractNumId w:val="1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B6"/>
    <w:rsid w:val="00003CF0"/>
    <w:rsid w:val="00011226"/>
    <w:rsid w:val="00035727"/>
    <w:rsid w:val="00037384"/>
    <w:rsid w:val="00053C4E"/>
    <w:rsid w:val="00072ECA"/>
    <w:rsid w:val="00084F8A"/>
    <w:rsid w:val="00085D8F"/>
    <w:rsid w:val="00095C44"/>
    <w:rsid w:val="000C5BB8"/>
    <w:rsid w:val="000C62B0"/>
    <w:rsid w:val="000E29F5"/>
    <w:rsid w:val="000F013A"/>
    <w:rsid w:val="000F3789"/>
    <w:rsid w:val="0010425B"/>
    <w:rsid w:val="00112357"/>
    <w:rsid w:val="00117931"/>
    <w:rsid w:val="001215C7"/>
    <w:rsid w:val="00130135"/>
    <w:rsid w:val="0013098F"/>
    <w:rsid w:val="00140928"/>
    <w:rsid w:val="0015023D"/>
    <w:rsid w:val="0015227C"/>
    <w:rsid w:val="00156C7E"/>
    <w:rsid w:val="00160C2D"/>
    <w:rsid w:val="00164F75"/>
    <w:rsid w:val="001667B3"/>
    <w:rsid w:val="00170D9E"/>
    <w:rsid w:val="00176DF1"/>
    <w:rsid w:val="00182D7E"/>
    <w:rsid w:val="00193DC1"/>
    <w:rsid w:val="0019441E"/>
    <w:rsid w:val="001967A3"/>
    <w:rsid w:val="001A1179"/>
    <w:rsid w:val="001B0F1A"/>
    <w:rsid w:val="001B3095"/>
    <w:rsid w:val="001B4C30"/>
    <w:rsid w:val="001C37BE"/>
    <w:rsid w:val="001C4B4E"/>
    <w:rsid w:val="001E0286"/>
    <w:rsid w:val="001E5F3E"/>
    <w:rsid w:val="001F0F2A"/>
    <w:rsid w:val="001F1B9C"/>
    <w:rsid w:val="0021211B"/>
    <w:rsid w:val="002203DE"/>
    <w:rsid w:val="00220F0E"/>
    <w:rsid w:val="002234A7"/>
    <w:rsid w:val="0022587F"/>
    <w:rsid w:val="00236920"/>
    <w:rsid w:val="00243F59"/>
    <w:rsid w:val="002502B0"/>
    <w:rsid w:val="002572FB"/>
    <w:rsid w:val="00267B7C"/>
    <w:rsid w:val="00270123"/>
    <w:rsid w:val="00272FC3"/>
    <w:rsid w:val="002813A7"/>
    <w:rsid w:val="00286AC6"/>
    <w:rsid w:val="00290967"/>
    <w:rsid w:val="00291A49"/>
    <w:rsid w:val="00296E81"/>
    <w:rsid w:val="002A0932"/>
    <w:rsid w:val="002B0461"/>
    <w:rsid w:val="002C2988"/>
    <w:rsid w:val="002E35F6"/>
    <w:rsid w:val="002E4F2E"/>
    <w:rsid w:val="002E6C41"/>
    <w:rsid w:val="002F5323"/>
    <w:rsid w:val="003010C0"/>
    <w:rsid w:val="003017EA"/>
    <w:rsid w:val="0031347A"/>
    <w:rsid w:val="00314D27"/>
    <w:rsid w:val="003201D8"/>
    <w:rsid w:val="0033009B"/>
    <w:rsid w:val="00331D00"/>
    <w:rsid w:val="003451CB"/>
    <w:rsid w:val="00364BFA"/>
    <w:rsid w:val="00364D83"/>
    <w:rsid w:val="003653F6"/>
    <w:rsid w:val="00366575"/>
    <w:rsid w:val="00367B2E"/>
    <w:rsid w:val="0037525B"/>
    <w:rsid w:val="003772D5"/>
    <w:rsid w:val="00381A97"/>
    <w:rsid w:val="003838FC"/>
    <w:rsid w:val="00383CFA"/>
    <w:rsid w:val="003901D4"/>
    <w:rsid w:val="0039705D"/>
    <w:rsid w:val="00397086"/>
    <w:rsid w:val="003A100E"/>
    <w:rsid w:val="003A2602"/>
    <w:rsid w:val="003A74EE"/>
    <w:rsid w:val="003B1648"/>
    <w:rsid w:val="003B3733"/>
    <w:rsid w:val="003B66F4"/>
    <w:rsid w:val="003C10C6"/>
    <w:rsid w:val="003C150D"/>
    <w:rsid w:val="003C4366"/>
    <w:rsid w:val="003C58F8"/>
    <w:rsid w:val="003D4775"/>
    <w:rsid w:val="003E14BF"/>
    <w:rsid w:val="003F1722"/>
    <w:rsid w:val="003F285F"/>
    <w:rsid w:val="00412A41"/>
    <w:rsid w:val="004134FC"/>
    <w:rsid w:val="004144A2"/>
    <w:rsid w:val="00416C9D"/>
    <w:rsid w:val="004202F9"/>
    <w:rsid w:val="0042274F"/>
    <w:rsid w:val="00426215"/>
    <w:rsid w:val="00452B97"/>
    <w:rsid w:val="00462CB2"/>
    <w:rsid w:val="0046731C"/>
    <w:rsid w:val="00471577"/>
    <w:rsid w:val="00471BBC"/>
    <w:rsid w:val="004802C6"/>
    <w:rsid w:val="004917F2"/>
    <w:rsid w:val="004929BA"/>
    <w:rsid w:val="00496015"/>
    <w:rsid w:val="00497BA3"/>
    <w:rsid w:val="004A28AA"/>
    <w:rsid w:val="004B5CEC"/>
    <w:rsid w:val="004B741F"/>
    <w:rsid w:val="004C31FC"/>
    <w:rsid w:val="004D16F5"/>
    <w:rsid w:val="004D4C36"/>
    <w:rsid w:val="004D7D20"/>
    <w:rsid w:val="004E6470"/>
    <w:rsid w:val="004E66F3"/>
    <w:rsid w:val="004E6F4F"/>
    <w:rsid w:val="004F7B96"/>
    <w:rsid w:val="004F7E70"/>
    <w:rsid w:val="0050213E"/>
    <w:rsid w:val="00503FED"/>
    <w:rsid w:val="00511692"/>
    <w:rsid w:val="00511D21"/>
    <w:rsid w:val="005172AF"/>
    <w:rsid w:val="005210CD"/>
    <w:rsid w:val="00530949"/>
    <w:rsid w:val="0053118D"/>
    <w:rsid w:val="00537B58"/>
    <w:rsid w:val="005479A4"/>
    <w:rsid w:val="00551E0F"/>
    <w:rsid w:val="00552732"/>
    <w:rsid w:val="00554D39"/>
    <w:rsid w:val="00556124"/>
    <w:rsid w:val="00556E27"/>
    <w:rsid w:val="00561FC4"/>
    <w:rsid w:val="00563FC5"/>
    <w:rsid w:val="005735CB"/>
    <w:rsid w:val="00575BA5"/>
    <w:rsid w:val="0058754B"/>
    <w:rsid w:val="00597931"/>
    <w:rsid w:val="005A13D9"/>
    <w:rsid w:val="005A4F75"/>
    <w:rsid w:val="005B184B"/>
    <w:rsid w:val="005B4AF5"/>
    <w:rsid w:val="005B4BAD"/>
    <w:rsid w:val="005B5FF7"/>
    <w:rsid w:val="005C0AB1"/>
    <w:rsid w:val="005C3A8D"/>
    <w:rsid w:val="005D5368"/>
    <w:rsid w:val="005E05E2"/>
    <w:rsid w:val="005F1543"/>
    <w:rsid w:val="005F7206"/>
    <w:rsid w:val="00600E6E"/>
    <w:rsid w:val="00603887"/>
    <w:rsid w:val="00605C9B"/>
    <w:rsid w:val="00616C86"/>
    <w:rsid w:val="006254BF"/>
    <w:rsid w:val="00626D9B"/>
    <w:rsid w:val="00630349"/>
    <w:rsid w:val="006312CC"/>
    <w:rsid w:val="006312E0"/>
    <w:rsid w:val="006372E2"/>
    <w:rsid w:val="0065102D"/>
    <w:rsid w:val="006513DF"/>
    <w:rsid w:val="0065257C"/>
    <w:rsid w:val="00653E5C"/>
    <w:rsid w:val="0065400A"/>
    <w:rsid w:val="006542BD"/>
    <w:rsid w:val="00672611"/>
    <w:rsid w:val="00683799"/>
    <w:rsid w:val="00691AE1"/>
    <w:rsid w:val="0069632F"/>
    <w:rsid w:val="006A3718"/>
    <w:rsid w:val="006B0210"/>
    <w:rsid w:val="006B0C5B"/>
    <w:rsid w:val="006B6941"/>
    <w:rsid w:val="006C358E"/>
    <w:rsid w:val="006C4AF9"/>
    <w:rsid w:val="006C7C4D"/>
    <w:rsid w:val="006D6738"/>
    <w:rsid w:val="006E46AC"/>
    <w:rsid w:val="006E62A2"/>
    <w:rsid w:val="006F2321"/>
    <w:rsid w:val="006F7567"/>
    <w:rsid w:val="007028E7"/>
    <w:rsid w:val="0071361D"/>
    <w:rsid w:val="00715509"/>
    <w:rsid w:val="00720853"/>
    <w:rsid w:val="007258BC"/>
    <w:rsid w:val="00730698"/>
    <w:rsid w:val="007326DF"/>
    <w:rsid w:val="007405C5"/>
    <w:rsid w:val="007407D3"/>
    <w:rsid w:val="007474DA"/>
    <w:rsid w:val="0075144D"/>
    <w:rsid w:val="00761180"/>
    <w:rsid w:val="00761683"/>
    <w:rsid w:val="00774A19"/>
    <w:rsid w:val="0078446E"/>
    <w:rsid w:val="00792973"/>
    <w:rsid w:val="00796682"/>
    <w:rsid w:val="007A43B7"/>
    <w:rsid w:val="007A71E3"/>
    <w:rsid w:val="007B4AC6"/>
    <w:rsid w:val="007B7804"/>
    <w:rsid w:val="007D2EB4"/>
    <w:rsid w:val="007D6F67"/>
    <w:rsid w:val="007E1F5B"/>
    <w:rsid w:val="007E2241"/>
    <w:rsid w:val="007E30F2"/>
    <w:rsid w:val="007E5B9F"/>
    <w:rsid w:val="007E6849"/>
    <w:rsid w:val="00800BF2"/>
    <w:rsid w:val="00805DB9"/>
    <w:rsid w:val="00837645"/>
    <w:rsid w:val="00846B21"/>
    <w:rsid w:val="0086258D"/>
    <w:rsid w:val="00871BF9"/>
    <w:rsid w:val="00871EEF"/>
    <w:rsid w:val="008A1B90"/>
    <w:rsid w:val="008A3ABA"/>
    <w:rsid w:val="008B5680"/>
    <w:rsid w:val="008B6910"/>
    <w:rsid w:val="008B6BD7"/>
    <w:rsid w:val="008D365B"/>
    <w:rsid w:val="008D3A9F"/>
    <w:rsid w:val="008D413B"/>
    <w:rsid w:val="008D4A2C"/>
    <w:rsid w:val="008D61F6"/>
    <w:rsid w:val="008E1C93"/>
    <w:rsid w:val="008E3168"/>
    <w:rsid w:val="008E42DC"/>
    <w:rsid w:val="008F32DC"/>
    <w:rsid w:val="009161C4"/>
    <w:rsid w:val="009242D7"/>
    <w:rsid w:val="00932C5C"/>
    <w:rsid w:val="009546FD"/>
    <w:rsid w:val="009577BF"/>
    <w:rsid w:val="009A592F"/>
    <w:rsid w:val="009B0030"/>
    <w:rsid w:val="009B175A"/>
    <w:rsid w:val="009B18B4"/>
    <w:rsid w:val="009C5D48"/>
    <w:rsid w:val="009C77E8"/>
    <w:rsid w:val="009D068D"/>
    <w:rsid w:val="009D5780"/>
    <w:rsid w:val="009D79DF"/>
    <w:rsid w:val="009E618F"/>
    <w:rsid w:val="009F2467"/>
    <w:rsid w:val="009F5BCC"/>
    <w:rsid w:val="00A02C21"/>
    <w:rsid w:val="00A02D37"/>
    <w:rsid w:val="00A079E3"/>
    <w:rsid w:val="00A17244"/>
    <w:rsid w:val="00A23C7A"/>
    <w:rsid w:val="00A25B58"/>
    <w:rsid w:val="00A25C24"/>
    <w:rsid w:val="00A26BB6"/>
    <w:rsid w:val="00A32012"/>
    <w:rsid w:val="00A368BB"/>
    <w:rsid w:val="00A373F2"/>
    <w:rsid w:val="00A4181D"/>
    <w:rsid w:val="00A435BB"/>
    <w:rsid w:val="00A54C2F"/>
    <w:rsid w:val="00A57CAD"/>
    <w:rsid w:val="00A62861"/>
    <w:rsid w:val="00A65413"/>
    <w:rsid w:val="00A70002"/>
    <w:rsid w:val="00A82729"/>
    <w:rsid w:val="00AA10D7"/>
    <w:rsid w:val="00AA1232"/>
    <w:rsid w:val="00AA2831"/>
    <w:rsid w:val="00AB6453"/>
    <w:rsid w:val="00AB7854"/>
    <w:rsid w:val="00AD3C46"/>
    <w:rsid w:val="00AD54B4"/>
    <w:rsid w:val="00AD61E7"/>
    <w:rsid w:val="00AE3CAF"/>
    <w:rsid w:val="00AF2B38"/>
    <w:rsid w:val="00AF78B9"/>
    <w:rsid w:val="00B001E3"/>
    <w:rsid w:val="00B04609"/>
    <w:rsid w:val="00B049D5"/>
    <w:rsid w:val="00B25861"/>
    <w:rsid w:val="00B25A50"/>
    <w:rsid w:val="00B25DB1"/>
    <w:rsid w:val="00B26A7D"/>
    <w:rsid w:val="00B30387"/>
    <w:rsid w:val="00B415E9"/>
    <w:rsid w:val="00B664C3"/>
    <w:rsid w:val="00B71123"/>
    <w:rsid w:val="00B807BC"/>
    <w:rsid w:val="00B81287"/>
    <w:rsid w:val="00B8620F"/>
    <w:rsid w:val="00B918D9"/>
    <w:rsid w:val="00B92F01"/>
    <w:rsid w:val="00B97C3D"/>
    <w:rsid w:val="00BB00DF"/>
    <w:rsid w:val="00BC7E15"/>
    <w:rsid w:val="00BD62C1"/>
    <w:rsid w:val="00BF0949"/>
    <w:rsid w:val="00BF2D5F"/>
    <w:rsid w:val="00C30550"/>
    <w:rsid w:val="00C30E04"/>
    <w:rsid w:val="00C377BF"/>
    <w:rsid w:val="00C409C1"/>
    <w:rsid w:val="00C50979"/>
    <w:rsid w:val="00C55B17"/>
    <w:rsid w:val="00C6727C"/>
    <w:rsid w:val="00C73669"/>
    <w:rsid w:val="00C75009"/>
    <w:rsid w:val="00C824E0"/>
    <w:rsid w:val="00C9398D"/>
    <w:rsid w:val="00CA541A"/>
    <w:rsid w:val="00CA778F"/>
    <w:rsid w:val="00CA7D54"/>
    <w:rsid w:val="00CA7E54"/>
    <w:rsid w:val="00CB6EC6"/>
    <w:rsid w:val="00CC1552"/>
    <w:rsid w:val="00CC7BBA"/>
    <w:rsid w:val="00CD2F86"/>
    <w:rsid w:val="00CD3C7E"/>
    <w:rsid w:val="00CD7CD8"/>
    <w:rsid w:val="00CF76C4"/>
    <w:rsid w:val="00D13744"/>
    <w:rsid w:val="00D146BF"/>
    <w:rsid w:val="00D2125C"/>
    <w:rsid w:val="00D21EDD"/>
    <w:rsid w:val="00D22D1B"/>
    <w:rsid w:val="00D242D4"/>
    <w:rsid w:val="00D27F9C"/>
    <w:rsid w:val="00D3164B"/>
    <w:rsid w:val="00D34A9B"/>
    <w:rsid w:val="00D37E22"/>
    <w:rsid w:val="00D40969"/>
    <w:rsid w:val="00D452B2"/>
    <w:rsid w:val="00D53DF4"/>
    <w:rsid w:val="00D707FF"/>
    <w:rsid w:val="00D77EF2"/>
    <w:rsid w:val="00D97059"/>
    <w:rsid w:val="00DA4F15"/>
    <w:rsid w:val="00DA68B5"/>
    <w:rsid w:val="00DC6BCA"/>
    <w:rsid w:val="00DE242C"/>
    <w:rsid w:val="00DF7CEE"/>
    <w:rsid w:val="00E006F4"/>
    <w:rsid w:val="00E07490"/>
    <w:rsid w:val="00E14171"/>
    <w:rsid w:val="00E143B5"/>
    <w:rsid w:val="00E24AA8"/>
    <w:rsid w:val="00E31379"/>
    <w:rsid w:val="00E43329"/>
    <w:rsid w:val="00E50707"/>
    <w:rsid w:val="00E5195F"/>
    <w:rsid w:val="00E546E6"/>
    <w:rsid w:val="00E6160C"/>
    <w:rsid w:val="00E72029"/>
    <w:rsid w:val="00E76E37"/>
    <w:rsid w:val="00E834E8"/>
    <w:rsid w:val="00E92FC0"/>
    <w:rsid w:val="00E95D31"/>
    <w:rsid w:val="00E9787C"/>
    <w:rsid w:val="00EA6837"/>
    <w:rsid w:val="00EB1B84"/>
    <w:rsid w:val="00EB723D"/>
    <w:rsid w:val="00EC268E"/>
    <w:rsid w:val="00EC4DC7"/>
    <w:rsid w:val="00EC4FC9"/>
    <w:rsid w:val="00ED1004"/>
    <w:rsid w:val="00ED6401"/>
    <w:rsid w:val="00ED72B7"/>
    <w:rsid w:val="00ED742A"/>
    <w:rsid w:val="00EF2394"/>
    <w:rsid w:val="00EF2AF3"/>
    <w:rsid w:val="00EF4B39"/>
    <w:rsid w:val="00F05630"/>
    <w:rsid w:val="00F05CB7"/>
    <w:rsid w:val="00F36316"/>
    <w:rsid w:val="00F54776"/>
    <w:rsid w:val="00F65BAA"/>
    <w:rsid w:val="00F825B4"/>
    <w:rsid w:val="00F97575"/>
    <w:rsid w:val="00FA246F"/>
    <w:rsid w:val="00FB06BC"/>
    <w:rsid w:val="00FB5023"/>
    <w:rsid w:val="00FC0A23"/>
    <w:rsid w:val="00FC3009"/>
    <w:rsid w:val="00FE7A67"/>
    <w:rsid w:val="00FF15F1"/>
    <w:rsid w:val="00FF2F31"/>
    <w:rsid w:val="00FF5770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61EB1"/>
  <w15:chartTrackingRefBased/>
  <w15:docId w15:val="{ABDE23AC-AD01-44AE-BE93-02905AD0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4A9B"/>
    <w:pPr>
      <w:spacing w:line="244" w:lineRule="atLeast"/>
    </w:pPr>
    <w:rPr>
      <w:sz w:val="19"/>
      <w:lang w:val="de-CH" w:eastAsia="en-US"/>
    </w:rPr>
  </w:style>
  <w:style w:type="paragraph" w:styleId="Heading1">
    <w:name w:val="heading 1"/>
    <w:basedOn w:val="Normal"/>
    <w:next w:val="Normal"/>
    <w:link w:val="Heading1Char"/>
    <w:qFormat/>
    <w:rsid w:val="00F54776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34A9B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34A9B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qFormat/>
    <w:rsid w:val="00D34A9B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54776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D34A9B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D34A9B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846B21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D34A9B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31347A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qFormat/>
    <w:rsid w:val="004134FC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6657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3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trubT/IoTCatTracker/tree/feature/wi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rubT/IoTCatTra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rduino-libraries/WiFi101" TargetMode="External"/><Relationship Id="rId2" Type="http://schemas.openxmlformats.org/officeDocument/2006/relationships/hyperlink" Target="https://www.arduino.cc/en/Reference/WiFi101" TargetMode="External"/><Relationship Id="rId1" Type="http://schemas.openxmlformats.org/officeDocument/2006/relationships/hyperlink" Target="https://github.com/florind/TinyGPS" TargetMode="External"/><Relationship Id="rId4" Type="http://schemas.openxmlformats.org/officeDocument/2006/relationships/hyperlink" Target="https://github.com/adafruit/Adafruit_MQTT_Libra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fh\31_vorlagen\en_Skript-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31F5E-56A9-46AB-9AFC-BA584A4E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en_Skript-Bericht_ohne_Titelbild.dot</Template>
  <TotalTime>1145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8841</CharactersWithSpaces>
  <SharedDoc>false</SharedDoc>
  <HLinks>
    <vt:vector size="96" baseType="variant"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_Toc380135725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_Toc380135724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_Toc380135723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_Toc380135722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_Toc380135721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_Toc380135720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_Toc380135719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_Toc380135718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_Toc380135717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_Toc380135716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_Toc380135715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_Toc380135714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_Toc380135713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_Toc380135712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_Toc380135711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Reto Strub</dc:creator>
  <cp:keywords/>
  <dc:description/>
  <cp:lastModifiedBy>Thomas Reto Strub</cp:lastModifiedBy>
  <cp:revision>185</cp:revision>
  <cp:lastPrinted>2017-06-27T07:41:00Z</cp:lastPrinted>
  <dcterms:created xsi:type="dcterms:W3CDTF">2017-06-15T22:46:00Z</dcterms:created>
  <dcterms:modified xsi:type="dcterms:W3CDTF">2017-06-27T07:41:00Z</dcterms:modified>
</cp:coreProperties>
</file>